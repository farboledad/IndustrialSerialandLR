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noProof/>
        </w:rPr>
        <w:id w:val="2218118"/>
        <w:docPartObj>
          <w:docPartGallery w:val="Cover Pages"/>
          <w:docPartUnique/>
        </w:docPartObj>
      </w:sdtPr>
      <w:sdtEndPr>
        <w:rPr>
          <w:highlight w:val="lightGray"/>
        </w:rPr>
      </w:sdtEndPr>
      <w:sdtContent>
        <w:p w:rsidR="006C360D" w:rsidRPr="00A241F8" w:rsidRDefault="006C360D" w:rsidP="00004FCF">
          <w:pPr>
            <w:rPr>
              <w:noProof/>
            </w:rPr>
          </w:pPr>
        </w:p>
        <w:tbl>
          <w:tblPr>
            <w:tblStyle w:val="LightShading-Accent11"/>
            <w:tblpPr w:leftFromText="187" w:rightFromText="187" w:vertAnchor="page" w:horzAnchor="margin" w:tblpY="11012"/>
            <w:tblW w:w="5034" w:type="pct"/>
            <w:tblBorders>
              <w:top w:val="none" w:sz="0" w:space="0" w:color="auto"/>
              <w:bottom w:val="none" w:sz="0" w:space="0" w:color="auto"/>
            </w:tblBorders>
            <w:tblLook w:val="04A0"/>
          </w:tblPr>
          <w:tblGrid>
            <w:gridCol w:w="9306"/>
          </w:tblGrid>
          <w:tr w:rsidR="0032489F" w:rsidRPr="00A241F8" w:rsidTr="00FB7009">
            <w:trPr>
              <w:cnfStyle w:val="100000000000"/>
              <w:trHeight w:val="2405"/>
            </w:trPr>
            <w:sdt>
              <w:sdtPr>
                <w:rPr>
                  <w:noProof/>
                  <w:szCs w:val="72"/>
                  <w:lang w:val="en-US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cnfStyle w:val="001000000000"/>
                    <w:tcW w:w="0" w:type="auto"/>
                    <w:tcBorders>
                      <w:top w:val="none" w:sz="0" w:space="0" w:color="auto"/>
                      <w:bottom w:val="none" w:sz="0" w:space="0" w:color="auto"/>
                    </w:tcBorders>
                    <w:shd w:val="clear" w:color="auto" w:fill="auto"/>
                  </w:tcPr>
                  <w:p w:rsidR="006C360D" w:rsidRPr="009473F3" w:rsidRDefault="0010411C" w:rsidP="009473F3">
                    <w:pPr>
                      <w:pStyle w:val="Title"/>
                      <w:rPr>
                        <w:b w:val="0"/>
                        <w:noProof/>
                        <w:szCs w:val="72"/>
                        <w:lang w:val="en-US"/>
                      </w:rPr>
                    </w:pPr>
                    <w:r>
                      <w:rPr>
                        <w:noProof/>
                        <w:szCs w:val="72"/>
                        <w:lang w:val="en-US"/>
                      </w:rPr>
                      <w:t>Infinite serial cable using the industrial serial card</w:t>
                    </w:r>
                  </w:p>
                </w:tc>
              </w:sdtContent>
            </w:sdt>
          </w:tr>
          <w:tr w:rsidR="0032489F" w:rsidRPr="00A241F8" w:rsidTr="00FB7009">
            <w:trPr>
              <w:cnfStyle w:val="000000100000"/>
              <w:trHeight w:val="308"/>
            </w:trPr>
            <w:tc>
              <w:tcPr>
                <w:cnfStyle w:val="001000000000"/>
                <w:tcW w:w="0" w:type="auto"/>
                <w:shd w:val="clear" w:color="auto" w:fill="auto"/>
              </w:tcPr>
              <w:p w:rsidR="0032489F" w:rsidRPr="00A241F8" w:rsidRDefault="0032489F" w:rsidP="00FB7009">
                <w:pPr>
                  <w:pStyle w:val="NoSpacing"/>
                  <w:rPr>
                    <w:noProof/>
                  </w:rPr>
                </w:pPr>
              </w:p>
            </w:tc>
          </w:tr>
        </w:tbl>
        <w:p w:rsidR="00310445" w:rsidRDefault="00576D28" w:rsidP="00004FCF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1376680</wp:posOffset>
                </wp:positionV>
                <wp:extent cx="5735320" cy="2202815"/>
                <wp:effectExtent l="0" t="0" r="0" b="0"/>
                <wp:wrapSquare wrapText="bothSides"/>
                <wp:docPr id="10" name="Picture 9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5320" cy="2202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C360D" w:rsidRPr="00A241F8" w:rsidRDefault="003D5C6C" w:rsidP="00004FCF">
          <w:pPr>
            <w:rPr>
              <w:noProof/>
              <w:highlight w:val="lightGray"/>
            </w:rPr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1800142</wp:posOffset>
                </wp:positionH>
                <wp:positionV relativeFrom="paragraph">
                  <wp:posOffset>2592374</wp:posOffset>
                </wp:positionV>
                <wp:extent cx="2366341" cy="1463040"/>
                <wp:effectExtent l="19050" t="0" r="0" b="0"/>
                <wp:wrapNone/>
                <wp:docPr id="37" name="Picture 23" descr="CloudGate-Shooting-Plates-06-min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loudGate-Shooting-Plates-06-mini.jpg"/>
                        <pic:cNvPicPr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6341" cy="1463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E49AF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left:0;text-align:left;margin-left:-4.25pt;margin-top:527.45pt;width:464.5pt;height:1in;z-index:251660288;mso-position-horizontal-relative:text;mso-position-vertical-relative:text" stroked="f">
                <v:textbox style="mso-next-textbox:#_x0000_s1042">
                  <w:txbxContent>
                    <w:sdt>
                      <w:sdtPr>
                        <w:rPr>
                          <w:b/>
                          <w:color w:val="969696" w:themeColor="accent3"/>
                          <w:sz w:val="36"/>
                          <w:szCs w:val="36"/>
                        </w:rPr>
                        <w:alias w:val="Author"/>
                        <w:id w:val="106002873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33301F" w:rsidRPr="00FF5304" w:rsidRDefault="0033301F" w:rsidP="00004FCF">
                          <w:pPr>
                            <w:rPr>
                              <w:b/>
                              <w:color w:val="969696" w:themeColor="accent3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color w:val="969696" w:themeColor="accent3"/>
                              <w:sz w:val="36"/>
                              <w:szCs w:val="36"/>
                            </w:rPr>
                            <w:t>Franco Arboleda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color w:val="969696" w:themeColor="accent3"/>
                          <w:sz w:val="36"/>
                          <w:szCs w:val="36"/>
                        </w:rPr>
                        <w:alias w:val="Publish Date"/>
                        <w:id w:val="10600287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5-07-31T00:00:00Z">
                          <w:dateFormat w:val="dd-MMM-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33301F" w:rsidRPr="00FF5304" w:rsidRDefault="0021085E" w:rsidP="00004FCF">
                          <w:pPr>
                            <w:rPr>
                              <w:b/>
                              <w:color w:val="969696" w:themeColor="accent3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color w:val="969696" w:themeColor="accent3"/>
                              <w:sz w:val="36"/>
                              <w:szCs w:val="36"/>
                            </w:rPr>
                            <w:t>31-Jul-15</w:t>
                          </w:r>
                        </w:p>
                      </w:sdtContent>
                    </w:sdt>
                  </w:txbxContent>
                </v:textbox>
              </v:shape>
            </w:pict>
          </w:r>
        </w:p>
      </w:sdtContent>
    </w:sdt>
    <w:bookmarkStart w:id="0" w:name="_Toc322079962" w:displacedByCustomXml="next"/>
    <w:sdt>
      <w:sdtPr>
        <w:rPr>
          <w:rFonts w:asciiTheme="minorHAnsi" w:eastAsiaTheme="minorHAnsi" w:hAnsiTheme="minorHAnsi" w:cstheme="minorBidi"/>
          <w:b w:val="0"/>
          <w:bCs w:val="0"/>
          <w:noProof w:val="0"/>
          <w:color w:val="auto"/>
          <w:sz w:val="20"/>
          <w:szCs w:val="20"/>
        </w:rPr>
        <w:id w:val="2218409"/>
        <w:docPartObj>
          <w:docPartGallery w:val="Table of Contents"/>
          <w:docPartUnique/>
        </w:docPartObj>
      </w:sdtPr>
      <w:sdtContent>
        <w:p w:rsidR="00133131" w:rsidRPr="00A241F8" w:rsidRDefault="00133131" w:rsidP="00F75100">
          <w:pPr>
            <w:pStyle w:val="TOCHeading"/>
          </w:pPr>
          <w:r w:rsidRPr="00A241F8">
            <w:rPr>
              <w:rStyle w:val="Heading1Char"/>
            </w:rPr>
            <w:t>Table of Contents</w:t>
          </w:r>
        </w:p>
        <w:p w:rsidR="0010411C" w:rsidRDefault="00DE49AF">
          <w:pPr>
            <w:pStyle w:val="TOC1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 w:rsidRPr="00DE49AF">
            <w:rPr>
              <w:bCs w:val="0"/>
              <w:lang w:val="en-US"/>
            </w:rPr>
            <w:fldChar w:fldCharType="begin"/>
          </w:r>
          <w:r w:rsidR="00133131" w:rsidRPr="00A241F8">
            <w:rPr>
              <w:bCs w:val="0"/>
              <w:lang w:val="en-US"/>
            </w:rPr>
            <w:instrText xml:space="preserve"> TOC \o "1-3" \u </w:instrText>
          </w:r>
          <w:r w:rsidRPr="00DE49AF">
            <w:rPr>
              <w:bCs w:val="0"/>
              <w:lang w:val="en-US"/>
            </w:rPr>
            <w:fldChar w:fldCharType="separate"/>
          </w:r>
          <w:r w:rsidR="0010411C">
            <w:t>1</w:t>
          </w:r>
          <w:r w:rsidR="0010411C"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 w:rsidR="0010411C">
            <w:t>Introduction</w:t>
          </w:r>
          <w:r w:rsidR="0010411C">
            <w:tab/>
          </w:r>
          <w:r w:rsidR="0010411C">
            <w:fldChar w:fldCharType="begin"/>
          </w:r>
          <w:r w:rsidR="0010411C">
            <w:instrText xml:space="preserve"> PAGEREF _Toc426104765 \h </w:instrText>
          </w:r>
          <w:r w:rsidR="0010411C">
            <w:fldChar w:fldCharType="separate"/>
          </w:r>
          <w:r w:rsidR="0010411C">
            <w:t>3</w:t>
          </w:r>
          <w:r w:rsidR="0010411C">
            <w:fldChar w:fldCharType="end"/>
          </w:r>
        </w:p>
        <w:p w:rsidR="0010411C" w:rsidRDefault="0010411C">
          <w:pPr>
            <w:pStyle w:val="TOC1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t>2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>
            <w:t>Basic interface - Configuring the RS232 interface.</w:t>
          </w:r>
          <w:r>
            <w:tab/>
          </w:r>
          <w:r>
            <w:fldChar w:fldCharType="begin"/>
          </w:r>
          <w:r>
            <w:instrText xml:space="preserve"> PAGEREF _Toc426104766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10411C" w:rsidRDefault="0010411C">
          <w:pPr>
            <w:pStyle w:val="TOC1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t>3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>
            <w:t>Modifying the configuration under the Advanced Editor.</w:t>
          </w:r>
          <w:r>
            <w:tab/>
          </w:r>
          <w:r>
            <w:fldChar w:fldCharType="begin"/>
          </w:r>
          <w:r>
            <w:instrText xml:space="preserve"> PAGEREF _Toc426104767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10411C" w:rsidRDefault="0010411C">
          <w:pPr>
            <w:pStyle w:val="TOC2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t>3.1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>
            <w:t>Serial interface from RS232 to RS485</w:t>
          </w:r>
          <w:r>
            <w:tab/>
          </w:r>
          <w:r>
            <w:fldChar w:fldCharType="begin"/>
          </w:r>
          <w:r>
            <w:instrText xml:space="preserve"> PAGEREF _Toc426104768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10411C" w:rsidRDefault="0010411C">
          <w:pPr>
            <w:pStyle w:val="TOC2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t>3.2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>
            <w:t>Verifying if firewall hole by LuvitRED</w:t>
          </w:r>
          <w:r>
            <w:tab/>
          </w:r>
          <w:r>
            <w:fldChar w:fldCharType="begin"/>
          </w:r>
          <w:r>
            <w:instrText xml:space="preserve"> PAGEREF _Toc426104769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10411C" w:rsidRDefault="0010411C">
          <w:pPr>
            <w:pStyle w:val="TOC2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t>3.3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>
            <w:t>Inactivity timeout on the TCP node.</w:t>
          </w:r>
          <w:r>
            <w:tab/>
          </w:r>
          <w:r>
            <w:fldChar w:fldCharType="begin"/>
          </w:r>
          <w:r>
            <w:instrText xml:space="preserve"> PAGEREF _Toc426104770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:rsidR="0010411C" w:rsidRDefault="0010411C">
          <w:pPr>
            <w:pStyle w:val="TOC1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t>4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>
            <w:t>Advanced Editor - Both RS232 and RS485 at the same time.</w:t>
          </w:r>
          <w:r>
            <w:tab/>
          </w:r>
          <w:r>
            <w:fldChar w:fldCharType="begin"/>
          </w:r>
          <w:r>
            <w:instrText xml:space="preserve"> PAGEREF _Toc426104771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:rsidR="00670A66" w:rsidRPr="00A241F8" w:rsidRDefault="00DE49AF" w:rsidP="00004FCF">
          <w:pPr>
            <w:rPr>
              <w:rFonts w:asciiTheme="majorHAnsi" w:eastAsiaTheme="majorEastAsia" w:hAnsiTheme="majorHAnsi" w:cstheme="majorBidi"/>
              <w:noProof/>
              <w:color w:val="6E6E6E" w:themeColor="accent1" w:themeShade="80"/>
              <w:sz w:val="36"/>
              <w:szCs w:val="36"/>
            </w:rPr>
          </w:pPr>
          <w:r w:rsidRPr="00A241F8">
            <w:rPr>
              <w:rFonts w:asciiTheme="majorHAnsi" w:eastAsiaTheme="majorEastAsia" w:hAnsiTheme="majorHAnsi" w:cstheme="majorBidi"/>
              <w:bCs/>
              <w:noProof/>
              <w:color w:val="4D4D4D" w:themeColor="accent6"/>
              <w:sz w:val="26"/>
              <w:szCs w:val="30"/>
            </w:rPr>
            <w:fldChar w:fldCharType="end"/>
          </w:r>
        </w:p>
      </w:sdtContent>
    </w:sdt>
    <w:p w:rsidR="00FF5304" w:rsidRPr="00A241F8" w:rsidRDefault="00FF5304">
      <w:pPr>
        <w:rPr>
          <w:rFonts w:asciiTheme="majorHAnsi" w:eastAsiaTheme="majorEastAsia" w:hAnsiTheme="majorHAnsi" w:cstheme="majorBidi"/>
          <w:b/>
          <w:bCs/>
          <w:noProof/>
          <w:color w:val="6E6E6E" w:themeColor="accent1" w:themeShade="80"/>
          <w:sz w:val="36"/>
          <w:szCs w:val="36"/>
        </w:rPr>
      </w:pPr>
      <w:r w:rsidRPr="00A241F8">
        <w:rPr>
          <w:noProof/>
        </w:rPr>
        <w:br w:type="page"/>
      </w:r>
    </w:p>
    <w:p w:rsidR="00E34E53" w:rsidRDefault="00D875DF" w:rsidP="00F75100">
      <w:pPr>
        <w:pStyle w:val="Heading1"/>
      </w:pPr>
      <w:bookmarkStart w:id="1" w:name="_Toc426104765"/>
      <w:r>
        <w:lastRenderedPageBreak/>
        <w:t>Introduction</w:t>
      </w:r>
      <w:bookmarkEnd w:id="0"/>
      <w:bookmarkEnd w:id="1"/>
    </w:p>
    <w:p w:rsidR="00F72043" w:rsidRDefault="00872A74" w:rsidP="008C1BEF">
      <w:r>
        <w:t>This document covers the configuration of the industrial serial card using LuvitRED</w:t>
      </w:r>
      <w:r w:rsidR="0021085E">
        <w:t xml:space="preserve"> for an i</w:t>
      </w:r>
      <w:r w:rsidR="00154422">
        <w:t>nfinite serial cable application:</w:t>
      </w:r>
    </w:p>
    <w:p w:rsidR="00154422" w:rsidRDefault="00154422" w:rsidP="00154422">
      <w:pPr>
        <w:keepNext/>
        <w:jc w:val="center"/>
      </w:pPr>
      <w:r>
        <w:rPr>
          <w:noProof/>
        </w:rPr>
        <w:drawing>
          <wp:inline distT="0" distB="0" distL="0" distR="0">
            <wp:extent cx="4855100" cy="1737444"/>
            <wp:effectExtent l="19050" t="0" r="2650" b="0"/>
            <wp:docPr id="18" name="Picture 17" descr="InfiniteSe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initeSeria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2496" cy="174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422" w:rsidRDefault="00154422" w:rsidP="00154422">
      <w:pPr>
        <w:pStyle w:val="Caption"/>
      </w:pPr>
      <w:r>
        <w:t xml:space="preserve">Figure </w:t>
      </w:r>
      <w:fldSimple w:instr=" SEQ Figure \* ARABIC ">
        <w:r w:rsidR="0010411C">
          <w:rPr>
            <w:noProof/>
          </w:rPr>
          <w:t>1</w:t>
        </w:r>
      </w:fldSimple>
      <w:r>
        <w:t>: Infinite serial cable application.</w:t>
      </w:r>
    </w:p>
    <w:p w:rsidR="00AB24AE" w:rsidRDefault="00AB24AE" w:rsidP="008C1BEF">
      <w:r>
        <w:t xml:space="preserve">The industrial serial card (CG1102-11920) is shown on </w:t>
      </w:r>
      <w:r w:rsidR="00DE49AF">
        <w:fldChar w:fldCharType="begin"/>
      </w:r>
      <w:r>
        <w:instrText xml:space="preserve"> REF _Ref425761750 \h </w:instrText>
      </w:r>
      <w:r w:rsidR="00DE49AF">
        <w:fldChar w:fldCharType="separate"/>
      </w:r>
      <w:r w:rsidR="0010411C">
        <w:t xml:space="preserve">Figure </w:t>
      </w:r>
      <w:r w:rsidR="0010411C">
        <w:rPr>
          <w:noProof/>
        </w:rPr>
        <w:t>2</w:t>
      </w:r>
      <w:r w:rsidR="00DE49AF">
        <w:fldChar w:fldCharType="end"/>
      </w:r>
      <w:r>
        <w:t xml:space="preserve"> below:</w:t>
      </w:r>
    </w:p>
    <w:p w:rsidR="00AB24AE" w:rsidRDefault="00AB24AE" w:rsidP="00AB24AE">
      <w:pPr>
        <w:keepNext/>
        <w:jc w:val="center"/>
      </w:pPr>
      <w:r>
        <w:rPr>
          <w:noProof/>
        </w:rPr>
        <w:drawing>
          <wp:inline distT="0" distB="0" distL="0" distR="0">
            <wp:extent cx="3411109" cy="1534602"/>
            <wp:effectExtent l="19050" t="0" r="0" b="0"/>
            <wp:docPr id="19" name="Picture 18" descr="CloudGate-Shooting-Plates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Gate-Shooting-Plates-05.jpg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1109" cy="153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AE" w:rsidRDefault="00AB24AE" w:rsidP="00AB24AE">
      <w:pPr>
        <w:pStyle w:val="Caption"/>
      </w:pPr>
      <w:bookmarkStart w:id="2" w:name="_Ref425761750"/>
      <w:r>
        <w:t xml:space="preserve">Figure </w:t>
      </w:r>
      <w:fldSimple w:instr=" SEQ Figure \* ARABIC ">
        <w:r w:rsidR="0010411C">
          <w:rPr>
            <w:noProof/>
          </w:rPr>
          <w:t>2</w:t>
        </w:r>
      </w:fldSimple>
      <w:bookmarkEnd w:id="2"/>
      <w:r>
        <w:t>: Industrial Serial Card</w:t>
      </w:r>
    </w:p>
    <w:p w:rsidR="00AB24AE" w:rsidRDefault="00AB24AE" w:rsidP="00AB24AE">
      <w:pPr>
        <w:pStyle w:val="ListParagraph"/>
        <w:numPr>
          <w:ilvl w:val="0"/>
          <w:numId w:val="22"/>
        </w:numPr>
      </w:pPr>
      <w:r>
        <w:t xml:space="preserve">The </w:t>
      </w:r>
      <w:r w:rsidRPr="00AB24AE">
        <w:rPr>
          <w:b/>
        </w:rPr>
        <w:t>RS232</w:t>
      </w:r>
      <w:r>
        <w:t xml:space="preserve"> interface is shown on the system as </w:t>
      </w:r>
      <w:r w:rsidRPr="00AB24AE">
        <w:rPr>
          <w:b/>
        </w:rPr>
        <w:t>/dev/ttySP0</w:t>
      </w:r>
    </w:p>
    <w:p w:rsidR="00AB24AE" w:rsidRPr="00AB24AE" w:rsidRDefault="00AB24AE" w:rsidP="00AB24AE">
      <w:pPr>
        <w:pStyle w:val="ListParagraph"/>
        <w:numPr>
          <w:ilvl w:val="0"/>
          <w:numId w:val="22"/>
        </w:numPr>
        <w:rPr>
          <w:b/>
        </w:rPr>
      </w:pPr>
      <w:r>
        <w:t xml:space="preserve">The </w:t>
      </w:r>
      <w:r w:rsidRPr="00AB24AE">
        <w:rPr>
          <w:b/>
        </w:rPr>
        <w:t>RS485</w:t>
      </w:r>
      <w:r>
        <w:t xml:space="preserve"> interface is shown on the system as </w:t>
      </w:r>
      <w:r w:rsidRPr="00AB24AE">
        <w:rPr>
          <w:b/>
        </w:rPr>
        <w:t>/dev/ttySP4</w:t>
      </w:r>
    </w:p>
    <w:p w:rsidR="00AB24AE" w:rsidRDefault="00AB24AE" w:rsidP="00AB24AE">
      <w:pPr>
        <w:pStyle w:val="ListParagraph"/>
        <w:numPr>
          <w:ilvl w:val="0"/>
          <w:numId w:val="22"/>
        </w:numPr>
      </w:pPr>
      <w:r>
        <w:t xml:space="preserve">The </w:t>
      </w:r>
      <w:r w:rsidRPr="00AB24AE">
        <w:rPr>
          <w:b/>
        </w:rPr>
        <w:t>RS485</w:t>
      </w:r>
      <w:r w:rsidR="001C2EF5">
        <w:t xml:space="preserve"> interface also has two</w:t>
      </w:r>
      <w:r>
        <w:t xml:space="preserve"> switchable items that need to be set correctly on the plate:</w:t>
      </w:r>
    </w:p>
    <w:p w:rsidR="00AB24AE" w:rsidRDefault="00AB24AE" w:rsidP="00AB24AE">
      <w:pPr>
        <w:pStyle w:val="ListParagraph"/>
        <w:numPr>
          <w:ilvl w:val="1"/>
          <w:numId w:val="22"/>
        </w:numPr>
      </w:pPr>
      <w:r>
        <w:t>The first item is the amount of wires to use</w:t>
      </w:r>
      <w:r w:rsidR="001C2EF5">
        <w:t>:</w:t>
      </w:r>
      <w:r>
        <w:t xml:space="preserve"> 4W or 2W.</w:t>
      </w:r>
    </w:p>
    <w:p w:rsidR="00AB24AE" w:rsidRPr="00AB24AE" w:rsidRDefault="00AB24AE" w:rsidP="00AB24AE">
      <w:pPr>
        <w:pStyle w:val="ListParagraph"/>
        <w:numPr>
          <w:ilvl w:val="1"/>
          <w:numId w:val="22"/>
        </w:numPr>
      </w:pPr>
      <w:r>
        <w:t>The second item is the termination</w:t>
      </w:r>
      <w:r w:rsidR="001C2EF5">
        <w:t>:</w:t>
      </w:r>
      <w:r>
        <w:t xml:space="preserve"> OFF or ON.</w:t>
      </w:r>
    </w:p>
    <w:p w:rsidR="008C4394" w:rsidRDefault="004312CD" w:rsidP="007632E6">
      <w:pPr>
        <w:pStyle w:val="Heading1"/>
      </w:pPr>
      <w:bookmarkStart w:id="3" w:name="_Toc426104766"/>
      <w:r>
        <w:lastRenderedPageBreak/>
        <w:t xml:space="preserve">Basic interface - </w:t>
      </w:r>
      <w:r w:rsidR="00DA10AB">
        <w:t>Configuring the RS232 interface</w:t>
      </w:r>
      <w:r>
        <w:t>.</w:t>
      </w:r>
      <w:bookmarkEnd w:id="3"/>
    </w:p>
    <w:p w:rsidR="008C4394" w:rsidRDefault="00814CDE" w:rsidP="008C4394">
      <w:r>
        <w:t xml:space="preserve">Go to </w:t>
      </w:r>
      <w:r w:rsidR="008C4394">
        <w:t xml:space="preserve">the </w:t>
      </w:r>
      <w:r w:rsidR="003F2187">
        <w:t>"</w:t>
      </w:r>
      <w:r w:rsidR="008C4394">
        <w:t>Plugin</w:t>
      </w:r>
      <w:r w:rsidR="003F2187">
        <w:t>"</w:t>
      </w:r>
      <w:r w:rsidR="008C3915">
        <w:t xml:space="preserve"> tab, under it one will find a sub-tab called </w:t>
      </w:r>
      <w:r w:rsidR="003F2187">
        <w:t>"</w:t>
      </w:r>
      <w:r w:rsidR="008C4394">
        <w:t>Serial and GPS settings</w:t>
      </w:r>
      <w:r w:rsidR="003F2187">
        <w:t>"</w:t>
      </w:r>
      <w:r w:rsidR="00DA10AB">
        <w:t xml:space="preserve"> or "LuvitRED" (</w:t>
      </w:r>
      <w:r w:rsidR="008C3915">
        <w:t>The name depends on the LuvitRED version being used</w:t>
      </w:r>
      <w:r w:rsidR="00E13BC3">
        <w:t>)</w:t>
      </w:r>
      <w:r w:rsidR="008C4394">
        <w:t>:</w:t>
      </w:r>
    </w:p>
    <w:p w:rsidR="00AC0454" w:rsidRDefault="008C4394" w:rsidP="00AC0454">
      <w:pPr>
        <w:keepNext/>
        <w:jc w:val="center"/>
      </w:pPr>
      <w:r>
        <w:rPr>
          <w:noProof/>
        </w:rPr>
        <w:drawing>
          <wp:inline distT="0" distB="0" distL="0" distR="0">
            <wp:extent cx="2554372" cy="97469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372" cy="97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394" w:rsidRDefault="00AC0454" w:rsidP="0013772D">
      <w:pPr>
        <w:pStyle w:val="Caption"/>
      </w:pPr>
      <w:r>
        <w:t xml:space="preserve">Figure </w:t>
      </w:r>
      <w:fldSimple w:instr=" SEQ Figure \* ARABIC ">
        <w:r w:rsidR="0010411C">
          <w:rPr>
            <w:noProof/>
          </w:rPr>
          <w:t>3</w:t>
        </w:r>
      </w:fldSimple>
      <w:r>
        <w:t>: Plugin tab, Serial and GPS settings.</w:t>
      </w:r>
    </w:p>
    <w:p w:rsidR="00DA10AB" w:rsidRDefault="00DA10AB" w:rsidP="00DA10AB">
      <w:pPr>
        <w:keepNext/>
        <w:jc w:val="center"/>
      </w:pPr>
      <w:r>
        <w:rPr>
          <w:noProof/>
        </w:rPr>
        <w:drawing>
          <wp:inline distT="0" distB="0" distL="0" distR="0">
            <wp:extent cx="2390195" cy="8262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784" cy="827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0AB" w:rsidRDefault="00DA10AB" w:rsidP="00DA10AB">
      <w:pPr>
        <w:pStyle w:val="Caption"/>
      </w:pPr>
      <w:r>
        <w:t xml:space="preserve">Figure </w:t>
      </w:r>
      <w:fldSimple w:instr=" SEQ Figure \* ARABIC ">
        <w:r w:rsidR="0010411C">
          <w:rPr>
            <w:noProof/>
          </w:rPr>
          <w:t>4</w:t>
        </w:r>
      </w:fldSimple>
      <w:r>
        <w:t>: Plugin tab, LuvitRED.</w:t>
      </w:r>
    </w:p>
    <w:p w:rsidR="00E13BC3" w:rsidRPr="00E13BC3" w:rsidRDefault="00E13BC3" w:rsidP="00E13BC3"/>
    <w:p w:rsidR="008C4394" w:rsidRDefault="00AC0454" w:rsidP="008C4394">
      <w:r>
        <w:t>Without any configuration, the basic interface looks as follows:</w:t>
      </w:r>
    </w:p>
    <w:p w:rsidR="00AC0454" w:rsidRDefault="00AC0454" w:rsidP="00AC0454">
      <w:pPr>
        <w:keepNext/>
        <w:jc w:val="center"/>
      </w:pPr>
      <w:r>
        <w:rPr>
          <w:noProof/>
        </w:rPr>
        <w:drawing>
          <wp:inline distT="0" distB="0" distL="0" distR="0">
            <wp:extent cx="4940731" cy="2075291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729" cy="207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454" w:rsidRDefault="00AC0454" w:rsidP="00AC0454">
      <w:pPr>
        <w:pStyle w:val="Caption"/>
      </w:pPr>
      <w:r>
        <w:t xml:space="preserve">Figure </w:t>
      </w:r>
      <w:fldSimple w:instr=" SEQ Figure \* ARABIC ">
        <w:r w:rsidR="0010411C">
          <w:rPr>
            <w:noProof/>
          </w:rPr>
          <w:t>5</w:t>
        </w:r>
      </w:fldSimple>
      <w:r>
        <w:t>: Basic interface.</w:t>
      </w:r>
    </w:p>
    <w:p w:rsidR="00E13BC3" w:rsidRPr="00E13BC3" w:rsidRDefault="00E13BC3" w:rsidP="00E13BC3"/>
    <w:p w:rsidR="00AC0454" w:rsidRDefault="0013772D" w:rsidP="0013772D">
      <w:r>
        <w:t>For the industrial serial card we are going to focus on the section called "</w:t>
      </w:r>
      <w:r w:rsidR="00AC0454">
        <w:t>Serial port to TCP local or remote server</w:t>
      </w:r>
      <w:r>
        <w:t xml:space="preserve">". </w:t>
      </w:r>
      <w:r w:rsidR="00AC0454">
        <w:t>This section allows the configu</w:t>
      </w:r>
      <w:r w:rsidR="00814CDE">
        <w:t xml:space="preserve">ration of one single serial port, the </w:t>
      </w:r>
      <w:r w:rsidR="00814CDE" w:rsidRPr="00814CDE">
        <w:t>RS232</w:t>
      </w:r>
      <w:r w:rsidR="00544FA5">
        <w:t xml:space="preserve"> (</w:t>
      </w:r>
      <w:r w:rsidR="00544FA5" w:rsidRPr="00814CDE">
        <w:rPr>
          <w:b/>
        </w:rPr>
        <w:t>/dev/ttySP0</w:t>
      </w:r>
      <w:r>
        <w:t xml:space="preserve"> by default</w:t>
      </w:r>
      <w:r w:rsidR="00544FA5">
        <w:t>)</w:t>
      </w:r>
      <w:r w:rsidR="00814CDE">
        <w:t>,</w:t>
      </w:r>
      <w:r w:rsidR="00544FA5">
        <w:t xml:space="preserve"> to be </w:t>
      </w:r>
      <w:r w:rsidR="00814CDE">
        <w:t>accessible</w:t>
      </w:r>
      <w:r w:rsidR="00544FA5">
        <w:t xml:space="preserve"> remotely via a local TCP server running on the CloudGate (See </w:t>
      </w:r>
      <w:r w:rsidR="00DE49AF">
        <w:fldChar w:fldCharType="begin"/>
      </w:r>
      <w:r w:rsidR="00544FA5">
        <w:instrText xml:space="preserve"> REF _Ref424126157 \h </w:instrText>
      </w:r>
      <w:r w:rsidR="00DE49AF">
        <w:fldChar w:fldCharType="separate"/>
      </w:r>
      <w:r w:rsidR="0010411C">
        <w:t xml:space="preserve">Figure </w:t>
      </w:r>
      <w:r w:rsidR="0010411C">
        <w:rPr>
          <w:noProof/>
        </w:rPr>
        <w:t>6</w:t>
      </w:r>
      <w:r w:rsidR="00DE49AF">
        <w:fldChar w:fldCharType="end"/>
      </w:r>
      <w:r w:rsidR="008C3915">
        <w:t xml:space="preserve">) or a remote TCP server, </w:t>
      </w:r>
      <w:r w:rsidR="00544FA5">
        <w:t xml:space="preserve">running </w:t>
      </w:r>
      <w:r w:rsidR="003F2187">
        <w:t>at</w:t>
      </w:r>
      <w:r w:rsidR="00544FA5">
        <w:t xml:space="preserve"> another location (See </w:t>
      </w:r>
      <w:r w:rsidR="00DE49AF">
        <w:fldChar w:fldCharType="begin"/>
      </w:r>
      <w:r w:rsidR="00544FA5">
        <w:instrText xml:space="preserve"> REF _Ref424126265 \h </w:instrText>
      </w:r>
      <w:r w:rsidR="00DE49AF">
        <w:fldChar w:fldCharType="separate"/>
      </w:r>
      <w:r w:rsidR="0010411C">
        <w:t xml:space="preserve">Figure </w:t>
      </w:r>
      <w:r w:rsidR="0010411C">
        <w:rPr>
          <w:noProof/>
        </w:rPr>
        <w:t>7</w:t>
      </w:r>
      <w:r w:rsidR="00DE49AF">
        <w:fldChar w:fldCharType="end"/>
      </w:r>
      <w:r w:rsidR="00544FA5">
        <w:t>).</w:t>
      </w:r>
    </w:p>
    <w:p w:rsidR="00544FA5" w:rsidRDefault="00544FA5" w:rsidP="00AC0454">
      <w:pPr>
        <w:pStyle w:val="ListParagraph"/>
        <w:numPr>
          <w:ilvl w:val="0"/>
          <w:numId w:val="0"/>
        </w:numPr>
        <w:ind w:left="720"/>
      </w:pPr>
    </w:p>
    <w:p w:rsidR="00544FA5" w:rsidRDefault="00544FA5" w:rsidP="001E11C6">
      <w:pPr>
        <w:pStyle w:val="ListParagraph"/>
        <w:keepNext/>
        <w:numPr>
          <w:ilvl w:val="0"/>
          <w:numId w:val="0"/>
        </w:numPr>
        <w:jc w:val="center"/>
      </w:pPr>
      <w:r>
        <w:lastRenderedPageBreak/>
        <w:drawing>
          <wp:inline distT="0" distB="0" distL="0" distR="0">
            <wp:extent cx="5399198" cy="6400800"/>
            <wp:effectExtent l="1905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13" cy="6407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FA5" w:rsidRDefault="00544FA5" w:rsidP="00544FA5">
      <w:pPr>
        <w:pStyle w:val="Caption"/>
      </w:pPr>
      <w:bookmarkStart w:id="4" w:name="_Ref424126157"/>
      <w:r>
        <w:t xml:space="preserve">Figure </w:t>
      </w:r>
      <w:fldSimple w:instr=" SEQ Figure \* ARABIC ">
        <w:r w:rsidR="0010411C">
          <w:rPr>
            <w:noProof/>
          </w:rPr>
          <w:t>6</w:t>
        </w:r>
      </w:fldSimple>
      <w:bookmarkEnd w:id="4"/>
      <w:r>
        <w:t>: Serial to local TCP server.</w:t>
      </w:r>
    </w:p>
    <w:p w:rsidR="00544FA5" w:rsidRDefault="00544FA5" w:rsidP="001E11C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301685" cy="6530196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236" cy="6533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FA5" w:rsidRPr="00544FA5" w:rsidRDefault="00544FA5" w:rsidP="00544FA5">
      <w:pPr>
        <w:pStyle w:val="Caption"/>
      </w:pPr>
      <w:bookmarkStart w:id="5" w:name="_Ref424126265"/>
      <w:r>
        <w:t xml:space="preserve">Figure </w:t>
      </w:r>
      <w:fldSimple w:instr=" SEQ Figure \* ARABIC ">
        <w:r w:rsidR="0010411C">
          <w:rPr>
            <w:noProof/>
          </w:rPr>
          <w:t>7</w:t>
        </w:r>
      </w:fldSimple>
      <w:bookmarkEnd w:id="5"/>
      <w:r>
        <w:t xml:space="preserve">: </w:t>
      </w:r>
      <w:r w:rsidRPr="009F1409">
        <w:t xml:space="preserve">Serial to </w:t>
      </w:r>
      <w:r>
        <w:t>Remote</w:t>
      </w:r>
      <w:r w:rsidRPr="009F1409">
        <w:t xml:space="preserve"> TCP server.</w:t>
      </w:r>
    </w:p>
    <w:p w:rsidR="00814CDE" w:rsidRDefault="00814CDE" w:rsidP="00544FA5">
      <w:r>
        <w:t>On both configurations, one can find the configuration of the serial interface (</w:t>
      </w:r>
      <w:r>
        <w:rPr>
          <w:b/>
          <w:i/>
        </w:rPr>
        <w:t>Serial port settings</w:t>
      </w:r>
      <w:r w:rsidRPr="00814CDE">
        <w:rPr>
          <w:i/>
        </w:rPr>
        <w:t>)</w:t>
      </w:r>
      <w:r>
        <w:t>:</w:t>
      </w:r>
    </w:p>
    <w:p w:rsidR="00814CDE" w:rsidRDefault="00814CDE" w:rsidP="00814CDE">
      <w:pPr>
        <w:pStyle w:val="ListParagraph"/>
        <w:numPr>
          <w:ilvl w:val="0"/>
          <w:numId w:val="21"/>
        </w:numPr>
      </w:pPr>
      <w:r>
        <w:t>Baud rate</w:t>
      </w:r>
    </w:p>
    <w:p w:rsidR="00814CDE" w:rsidRDefault="00814CDE" w:rsidP="00814CDE">
      <w:pPr>
        <w:pStyle w:val="ListParagraph"/>
        <w:numPr>
          <w:ilvl w:val="0"/>
          <w:numId w:val="21"/>
        </w:numPr>
      </w:pPr>
      <w:r>
        <w:t>Data bits</w:t>
      </w:r>
    </w:p>
    <w:p w:rsidR="00814CDE" w:rsidRDefault="00814CDE" w:rsidP="00814CDE">
      <w:pPr>
        <w:pStyle w:val="ListParagraph"/>
        <w:numPr>
          <w:ilvl w:val="0"/>
          <w:numId w:val="21"/>
        </w:numPr>
      </w:pPr>
      <w:r>
        <w:t>Stops bits</w:t>
      </w:r>
    </w:p>
    <w:p w:rsidR="00814CDE" w:rsidRDefault="00814CDE" w:rsidP="00814CDE">
      <w:pPr>
        <w:pStyle w:val="ListParagraph"/>
        <w:numPr>
          <w:ilvl w:val="0"/>
          <w:numId w:val="21"/>
        </w:numPr>
      </w:pPr>
      <w:r>
        <w:t>Parity</w:t>
      </w:r>
    </w:p>
    <w:p w:rsidR="00814CDE" w:rsidRDefault="00814CDE" w:rsidP="00814CDE">
      <w:pPr>
        <w:pStyle w:val="ListParagraph"/>
        <w:numPr>
          <w:ilvl w:val="0"/>
          <w:numId w:val="21"/>
        </w:numPr>
      </w:pPr>
      <w:r>
        <w:t>Flow control</w:t>
      </w:r>
    </w:p>
    <w:p w:rsidR="00814CDE" w:rsidRDefault="00814CDE" w:rsidP="00544FA5">
      <w:r>
        <w:lastRenderedPageBreak/>
        <w:t>These settings need to match the setting of the device connected to the serial interface.</w:t>
      </w:r>
    </w:p>
    <w:p w:rsidR="009450E9" w:rsidRDefault="00814CDE" w:rsidP="00544FA5">
      <w:r>
        <w:t xml:space="preserve">On </w:t>
      </w:r>
      <w:r w:rsidR="00DE49AF">
        <w:fldChar w:fldCharType="begin"/>
      </w:r>
      <w:r>
        <w:instrText xml:space="preserve"> REF _Ref424126157 \h </w:instrText>
      </w:r>
      <w:r w:rsidR="00DE49AF">
        <w:fldChar w:fldCharType="separate"/>
      </w:r>
      <w:r w:rsidR="0010411C">
        <w:t xml:space="preserve">Figure </w:t>
      </w:r>
      <w:r w:rsidR="0010411C">
        <w:rPr>
          <w:noProof/>
        </w:rPr>
        <w:t>6</w:t>
      </w:r>
      <w:r w:rsidR="00DE49AF">
        <w:fldChar w:fldCharType="end"/>
      </w:r>
      <w:r>
        <w:t xml:space="preserve">, the CloudGate is running a local TCP server that will listen for incoming connections and forward them to the serial port. The Port number of the TCP server is, by default, </w:t>
      </w:r>
      <w:r w:rsidRPr="00814CDE">
        <w:rPr>
          <w:b/>
        </w:rPr>
        <w:t>8889</w:t>
      </w:r>
      <w:r>
        <w:t>, but it can be changed</w:t>
      </w:r>
      <w:r w:rsidR="009450E9">
        <w:t xml:space="preserve"> by the customer at any moment.</w:t>
      </w:r>
    </w:p>
    <w:p w:rsidR="00814CDE" w:rsidRDefault="009450E9" w:rsidP="00544FA5">
      <w:r>
        <w:t>I</w:t>
      </w:r>
      <w:r w:rsidR="00814CDE">
        <w:t>f access from the WAN interface (internet) is needed, an appropriate firewall rule needs to be in place to allow the connection to the port:</w:t>
      </w:r>
    </w:p>
    <w:p w:rsidR="00814CDE" w:rsidRDefault="00814CDE" w:rsidP="00814CDE">
      <w:pPr>
        <w:keepNext/>
        <w:jc w:val="center"/>
      </w:pPr>
      <w:r>
        <w:rPr>
          <w:noProof/>
        </w:rPr>
        <w:drawing>
          <wp:inline distT="0" distB="0" distL="0" distR="0">
            <wp:extent cx="3242963" cy="284656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44" cy="2848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CDE" w:rsidRDefault="00814CDE" w:rsidP="00814CDE">
      <w:pPr>
        <w:pStyle w:val="Caption"/>
      </w:pPr>
      <w:r>
        <w:t xml:space="preserve">Figure </w:t>
      </w:r>
      <w:fldSimple w:instr=" SEQ Figure \* ARABIC ">
        <w:r w:rsidR="0010411C">
          <w:rPr>
            <w:noProof/>
          </w:rPr>
          <w:t>8</w:t>
        </w:r>
      </w:fldSimple>
      <w:r>
        <w:t>: Inbound port forwarding rule.</w:t>
      </w:r>
    </w:p>
    <w:p w:rsidR="00814CDE" w:rsidRDefault="00814CDE" w:rsidP="00814CDE">
      <w:pPr>
        <w:rPr>
          <w:color w:val="FF0000"/>
        </w:rPr>
      </w:pPr>
      <w:r w:rsidRPr="00814CDE">
        <w:rPr>
          <w:b/>
          <w:color w:val="FF0000"/>
        </w:rPr>
        <w:t>NOTE:</w:t>
      </w:r>
      <w:r>
        <w:rPr>
          <w:color w:val="FF0000"/>
        </w:rPr>
        <w:t xml:space="preserve"> </w:t>
      </w:r>
      <w:r w:rsidR="009450E9">
        <w:rPr>
          <w:color w:val="FF0000"/>
        </w:rPr>
        <w:t xml:space="preserve">Recent versions of LuvitRED already open a firewall hole to allow remote access from the WAN interface. This can be verified </w:t>
      </w:r>
      <w:r>
        <w:rPr>
          <w:color w:val="FF0000"/>
        </w:rPr>
        <w:t>only under the advanced editor, not on the basic interface</w:t>
      </w:r>
      <w:r w:rsidR="00E13BC3">
        <w:rPr>
          <w:color w:val="FF0000"/>
        </w:rPr>
        <w:t xml:space="preserve"> (see section </w:t>
      </w:r>
      <w:r w:rsidR="00DE49AF">
        <w:rPr>
          <w:color w:val="FF0000"/>
        </w:rPr>
        <w:fldChar w:fldCharType="begin"/>
      </w:r>
      <w:r w:rsidR="00E13BC3">
        <w:rPr>
          <w:color w:val="FF0000"/>
        </w:rPr>
        <w:instrText xml:space="preserve"> REF _Ref425762821 \n \h </w:instrText>
      </w:r>
      <w:r w:rsidR="00DE49AF">
        <w:rPr>
          <w:color w:val="FF0000"/>
        </w:rPr>
      </w:r>
      <w:r w:rsidR="00DE49AF">
        <w:rPr>
          <w:color w:val="FF0000"/>
        </w:rPr>
        <w:fldChar w:fldCharType="separate"/>
      </w:r>
      <w:r w:rsidR="0010411C">
        <w:rPr>
          <w:color w:val="FF0000"/>
        </w:rPr>
        <w:t>3.2</w:t>
      </w:r>
      <w:r w:rsidR="00DE49AF">
        <w:rPr>
          <w:color w:val="FF0000"/>
        </w:rPr>
        <w:fldChar w:fldCharType="end"/>
      </w:r>
      <w:r w:rsidR="00E13BC3">
        <w:rPr>
          <w:color w:val="FF0000"/>
        </w:rPr>
        <w:t>)</w:t>
      </w:r>
      <w:r>
        <w:rPr>
          <w:color w:val="FF0000"/>
        </w:rPr>
        <w:t>.</w:t>
      </w:r>
    </w:p>
    <w:p w:rsidR="00814CDE" w:rsidRPr="00814CDE" w:rsidRDefault="008C3915" w:rsidP="00814CDE">
      <w:r>
        <w:t>In</w:t>
      </w:r>
      <w:r w:rsidR="00814CDE">
        <w:t xml:space="preserve"> </w:t>
      </w:r>
      <w:r w:rsidR="00DE49AF">
        <w:fldChar w:fldCharType="begin"/>
      </w:r>
      <w:r w:rsidR="00814CDE">
        <w:instrText xml:space="preserve"> REF _Ref424126265 \h </w:instrText>
      </w:r>
      <w:r w:rsidR="00DE49AF">
        <w:fldChar w:fldCharType="separate"/>
      </w:r>
      <w:r w:rsidR="0010411C">
        <w:t xml:space="preserve">Figure </w:t>
      </w:r>
      <w:r w:rsidR="0010411C">
        <w:rPr>
          <w:noProof/>
        </w:rPr>
        <w:t>7</w:t>
      </w:r>
      <w:r w:rsidR="00DE49AF">
        <w:fldChar w:fldCharType="end"/>
      </w:r>
      <w:r w:rsidR="00814CDE">
        <w:t>, the CloudGate will connect to a remote TCP server running on the specified port and send all the information that arrives from the device connected to the serial interface.</w:t>
      </w:r>
    </w:p>
    <w:p w:rsidR="00DA10AB" w:rsidRDefault="00EA3EAD" w:rsidP="00DA10AB">
      <w:pPr>
        <w:pStyle w:val="Heading1"/>
      </w:pPr>
      <w:bookmarkStart w:id="6" w:name="_Ref424543360"/>
      <w:bookmarkStart w:id="7" w:name="_Toc426104767"/>
      <w:r>
        <w:lastRenderedPageBreak/>
        <w:t xml:space="preserve">Modifying the </w:t>
      </w:r>
      <w:r w:rsidR="008D6460">
        <w:t xml:space="preserve">configuration </w:t>
      </w:r>
      <w:r w:rsidR="00DA10AB">
        <w:t>under the Advanced Editor.</w:t>
      </w:r>
      <w:bookmarkEnd w:id="7"/>
    </w:p>
    <w:p w:rsidR="00DA10AB" w:rsidRDefault="00DA10AB" w:rsidP="00DA10AB">
      <w:r>
        <w:t xml:space="preserve">After configuring the serial port under the basic interface, one can go to the Advance Editor and edit </w:t>
      </w:r>
      <w:r w:rsidR="008D6460">
        <w:t>the</w:t>
      </w:r>
      <w:r>
        <w:t xml:space="preserve"> configuration. The configuration made on the basic interface will be reflected under the Advanced editor in the following way:</w:t>
      </w:r>
    </w:p>
    <w:p w:rsidR="00DA10AB" w:rsidRDefault="00DA10AB" w:rsidP="00DA10AB">
      <w:pPr>
        <w:keepNext/>
        <w:jc w:val="center"/>
      </w:pPr>
      <w:r>
        <w:rPr>
          <w:noProof/>
        </w:rPr>
        <w:drawing>
          <wp:inline distT="0" distB="0" distL="0" distR="0">
            <wp:extent cx="2462893" cy="1357545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757" cy="1358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0AB" w:rsidRDefault="00DA10AB" w:rsidP="00DA10AB">
      <w:pPr>
        <w:pStyle w:val="Caption"/>
      </w:pPr>
      <w:r>
        <w:t xml:space="preserve">Figure </w:t>
      </w:r>
      <w:fldSimple w:instr=" SEQ Figure \* ARABIC ">
        <w:r w:rsidR="0010411C">
          <w:rPr>
            <w:noProof/>
          </w:rPr>
          <w:t>9</w:t>
        </w:r>
      </w:fldSimple>
      <w:r>
        <w:t>: Same configuration under Advanced editor.</w:t>
      </w:r>
    </w:p>
    <w:p w:rsidR="00DA10AB" w:rsidRPr="00DA10AB" w:rsidRDefault="00DF62A2" w:rsidP="00DA10AB">
      <w:pPr>
        <w:pStyle w:val="Heading2"/>
      </w:pPr>
      <w:bookmarkStart w:id="8" w:name="_Ref425766799"/>
      <w:bookmarkStart w:id="9" w:name="_Toc426104768"/>
      <w:r>
        <w:t>S</w:t>
      </w:r>
      <w:r w:rsidR="00DA10AB">
        <w:t>erial interface from RS232 to RS485</w:t>
      </w:r>
      <w:bookmarkEnd w:id="8"/>
      <w:bookmarkEnd w:id="9"/>
    </w:p>
    <w:p w:rsidR="00DA10AB" w:rsidRDefault="00653C68" w:rsidP="00DA10AB">
      <w:r>
        <w:t>Double</w:t>
      </w:r>
      <w:r w:rsidR="00DA10AB">
        <w:t xml:space="preserve"> click on the </w:t>
      </w:r>
      <w:r w:rsidR="00DA10AB" w:rsidRPr="00DA10AB">
        <w:rPr>
          <w:b/>
          <w:i/>
        </w:rPr>
        <w:t>serialin</w:t>
      </w:r>
      <w:r w:rsidR="00DA10AB">
        <w:t xml:space="preserve"> node</w:t>
      </w:r>
      <w:r w:rsidR="008D6460">
        <w:t>:</w:t>
      </w:r>
    </w:p>
    <w:p w:rsidR="008D6460" w:rsidRDefault="008D6460" w:rsidP="008D6460">
      <w:pPr>
        <w:keepNext/>
        <w:jc w:val="center"/>
      </w:pPr>
      <w:r>
        <w:rPr>
          <w:noProof/>
        </w:rPr>
        <w:drawing>
          <wp:inline distT="0" distB="0" distL="0" distR="0">
            <wp:extent cx="2048290" cy="1005846"/>
            <wp:effectExtent l="19050" t="0" r="911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290" cy="1005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460" w:rsidRDefault="008D6460" w:rsidP="008D6460">
      <w:pPr>
        <w:pStyle w:val="Caption"/>
      </w:pPr>
      <w:r>
        <w:t xml:space="preserve">Figure </w:t>
      </w:r>
      <w:fldSimple w:instr=" SEQ Figure \* ARABIC ">
        <w:r w:rsidR="0010411C">
          <w:rPr>
            <w:noProof/>
          </w:rPr>
          <w:t>10</w:t>
        </w:r>
      </w:fldSimple>
      <w:r>
        <w:t>: Serial node general configuration.</w:t>
      </w:r>
    </w:p>
    <w:p w:rsidR="008D6460" w:rsidRDefault="008D6460" w:rsidP="008D6460">
      <w:r>
        <w:t>One can access the serial interface configuration by clicking on the pencil icon:</w:t>
      </w:r>
    </w:p>
    <w:p w:rsidR="008D6460" w:rsidRDefault="008D6460" w:rsidP="008D6460">
      <w:pPr>
        <w:keepNext/>
        <w:jc w:val="center"/>
      </w:pPr>
      <w:r>
        <w:rPr>
          <w:noProof/>
        </w:rPr>
        <w:drawing>
          <wp:inline distT="0" distB="0" distL="0" distR="0">
            <wp:extent cx="2517416" cy="2547646"/>
            <wp:effectExtent l="19050" t="0" r="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343" cy="2558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460" w:rsidRDefault="008D6460" w:rsidP="008D6460">
      <w:pPr>
        <w:pStyle w:val="Caption"/>
      </w:pPr>
      <w:r>
        <w:t xml:space="preserve">Figure </w:t>
      </w:r>
      <w:fldSimple w:instr=" SEQ Figure \* ARABIC ">
        <w:r w:rsidR="0010411C">
          <w:rPr>
            <w:noProof/>
          </w:rPr>
          <w:t>11</w:t>
        </w:r>
      </w:fldSimple>
      <w:r>
        <w:t>: Serial interface configuration.</w:t>
      </w:r>
    </w:p>
    <w:p w:rsidR="008D6460" w:rsidRPr="008D6460" w:rsidRDefault="00AB24AE" w:rsidP="008D6460">
      <w:r>
        <w:lastRenderedPageBreak/>
        <w:t>Clicking on the magnifying glass will give access to the interface selection:</w:t>
      </w:r>
    </w:p>
    <w:p w:rsidR="00AB24AE" w:rsidRDefault="008D6460" w:rsidP="00AB24AE">
      <w:pPr>
        <w:keepNext/>
        <w:jc w:val="center"/>
      </w:pPr>
      <w:r>
        <w:rPr>
          <w:noProof/>
        </w:rPr>
        <w:drawing>
          <wp:inline distT="0" distB="0" distL="0" distR="0">
            <wp:extent cx="2883176" cy="85444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822" cy="85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460" w:rsidRDefault="00AB24AE" w:rsidP="00AB24AE">
      <w:pPr>
        <w:pStyle w:val="Caption"/>
      </w:pPr>
      <w:r>
        <w:t xml:space="preserve">Figure </w:t>
      </w:r>
      <w:fldSimple w:instr=" SEQ Figure \* ARABIC ">
        <w:r w:rsidR="0010411C">
          <w:rPr>
            <w:noProof/>
          </w:rPr>
          <w:t>12</w:t>
        </w:r>
      </w:fldSimple>
      <w:r>
        <w:t>: Interface selection.</w:t>
      </w:r>
    </w:p>
    <w:p w:rsidR="009450E9" w:rsidRDefault="009450E9" w:rsidP="009450E9">
      <w:r>
        <w:t xml:space="preserve">Selecting the </w:t>
      </w:r>
      <w:r>
        <w:rPr>
          <w:b/>
          <w:i/>
        </w:rPr>
        <w:t>/dev/ttySP4</w:t>
      </w:r>
      <w:r>
        <w:t xml:space="preserve"> interface will modify the configuration to work with the RS485 interface instead of the RS232 interface.</w:t>
      </w:r>
    </w:p>
    <w:p w:rsidR="009450E9" w:rsidRDefault="009450E9" w:rsidP="009450E9">
      <w:r>
        <w:t>Click on Update, then on OK and then on Deploy (at the top right corner).</w:t>
      </w:r>
    </w:p>
    <w:p w:rsidR="009450E9" w:rsidRDefault="00653C68" w:rsidP="009450E9">
      <w:pPr>
        <w:pStyle w:val="Heading2"/>
      </w:pPr>
      <w:bookmarkStart w:id="10" w:name="_Ref425762821"/>
      <w:bookmarkStart w:id="11" w:name="_Toc426104769"/>
      <w:r>
        <w:t>V</w:t>
      </w:r>
      <w:r w:rsidR="00E80445">
        <w:t>erifying if firewall hole by LuvitRED</w:t>
      </w:r>
      <w:bookmarkEnd w:id="10"/>
      <w:bookmarkEnd w:id="11"/>
    </w:p>
    <w:p w:rsidR="00653C68" w:rsidRDefault="00653C68" w:rsidP="00653C68">
      <w:r>
        <w:t xml:space="preserve">Double click on the </w:t>
      </w:r>
      <w:r>
        <w:rPr>
          <w:b/>
          <w:i/>
        </w:rPr>
        <w:t>tcpin</w:t>
      </w:r>
      <w:r>
        <w:t xml:space="preserve"> node:</w:t>
      </w:r>
    </w:p>
    <w:p w:rsidR="00653C68" w:rsidRDefault="00653C68" w:rsidP="00653C68">
      <w:pPr>
        <w:keepNext/>
        <w:jc w:val="center"/>
      </w:pPr>
      <w:r>
        <w:rPr>
          <w:noProof/>
        </w:rPr>
        <w:drawing>
          <wp:inline distT="0" distB="0" distL="0" distR="0">
            <wp:extent cx="2891127" cy="1394148"/>
            <wp:effectExtent l="19050" t="0" r="4473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27" cy="1394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C68" w:rsidRDefault="00653C68" w:rsidP="00653C68">
      <w:pPr>
        <w:pStyle w:val="Caption"/>
      </w:pPr>
      <w:r>
        <w:t xml:space="preserve">Figure </w:t>
      </w:r>
      <w:fldSimple w:instr=" SEQ Figure \* ARABIC ">
        <w:r w:rsidR="0010411C">
          <w:rPr>
            <w:noProof/>
          </w:rPr>
          <w:t>13</w:t>
        </w:r>
      </w:fldSimple>
      <w:r>
        <w:t>: Tcpin node general configuration.</w:t>
      </w:r>
    </w:p>
    <w:p w:rsidR="00653C68" w:rsidRDefault="00653C68" w:rsidP="00653C68">
      <w:r>
        <w:t>One can access the "Endpoint" configuration by clicking on the pencil icon:</w:t>
      </w:r>
    </w:p>
    <w:p w:rsidR="00653C68" w:rsidRDefault="00653C68" w:rsidP="00653C68">
      <w:pPr>
        <w:keepNext/>
        <w:jc w:val="center"/>
      </w:pPr>
      <w:r>
        <w:rPr>
          <w:noProof/>
        </w:rPr>
        <w:drawing>
          <wp:inline distT="0" distB="0" distL="0" distR="0">
            <wp:extent cx="3424208" cy="2655736"/>
            <wp:effectExtent l="19050" t="0" r="4792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352" cy="2655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4AE" w:rsidRDefault="00653C68" w:rsidP="00653C68">
      <w:pPr>
        <w:pStyle w:val="Caption"/>
      </w:pPr>
      <w:r>
        <w:t xml:space="preserve">Figure </w:t>
      </w:r>
      <w:fldSimple w:instr=" SEQ Figure \* ARABIC ">
        <w:r w:rsidR="0010411C">
          <w:rPr>
            <w:noProof/>
          </w:rPr>
          <w:t>14</w:t>
        </w:r>
      </w:fldSimple>
      <w:r>
        <w:t>: Endpoint configuration.</w:t>
      </w:r>
    </w:p>
    <w:p w:rsidR="00653C68" w:rsidRDefault="00653C68" w:rsidP="00653C68">
      <w:r>
        <w:lastRenderedPageBreak/>
        <w:t>Check if the</w:t>
      </w:r>
      <w:r w:rsidR="007F21CB">
        <w:t xml:space="preserve"> configuration</w:t>
      </w:r>
      <w:r>
        <w:t xml:space="preserve"> item called "Automatically open a hole in firewall?" is checked or modify it according to the needs of the configuration.</w:t>
      </w:r>
    </w:p>
    <w:p w:rsidR="00E80445" w:rsidRDefault="00DF62A2" w:rsidP="00E80445">
      <w:pPr>
        <w:pStyle w:val="Heading2"/>
      </w:pPr>
      <w:bookmarkStart w:id="12" w:name="_Toc426104770"/>
      <w:r>
        <w:t>I</w:t>
      </w:r>
      <w:r w:rsidR="00E80445">
        <w:t>nactivity timeout on the TCP node.</w:t>
      </w:r>
      <w:bookmarkEnd w:id="12"/>
    </w:p>
    <w:p w:rsidR="00E80445" w:rsidRDefault="00E80445" w:rsidP="00E80445">
      <w:r>
        <w:t xml:space="preserve">Open the "Endpoint" configuration as explained on section </w:t>
      </w:r>
      <w:r w:rsidR="00DE49AF">
        <w:fldChar w:fldCharType="begin"/>
      </w:r>
      <w:r>
        <w:instrText xml:space="preserve"> REF _Ref425762821 \n \h </w:instrText>
      </w:r>
      <w:r w:rsidR="00DE49AF">
        <w:fldChar w:fldCharType="separate"/>
      </w:r>
      <w:r w:rsidR="0010411C">
        <w:t>3.2</w:t>
      </w:r>
      <w:r w:rsidR="00DE49AF">
        <w:fldChar w:fldCharType="end"/>
      </w:r>
      <w:r>
        <w:t>. Once there, add a timeout, in seconds (30 on the example below), on the "After ___ seconds without activity disconnect session" configuration item so that it closes any open connection that is not generating traffic:</w:t>
      </w:r>
    </w:p>
    <w:p w:rsidR="00E80445" w:rsidRDefault="00E80445" w:rsidP="00E80445">
      <w:pPr>
        <w:keepNext/>
        <w:jc w:val="center"/>
      </w:pPr>
      <w:r>
        <w:rPr>
          <w:noProof/>
        </w:rPr>
        <w:drawing>
          <wp:inline distT="0" distB="0" distL="0" distR="0">
            <wp:extent cx="3784274" cy="2949934"/>
            <wp:effectExtent l="19050" t="0" r="6676" b="0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688" cy="295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445" w:rsidRPr="00653C68" w:rsidRDefault="00E80445" w:rsidP="00E80445">
      <w:pPr>
        <w:pStyle w:val="Caption"/>
      </w:pPr>
      <w:r>
        <w:t xml:space="preserve">Figure </w:t>
      </w:r>
      <w:fldSimple w:instr=" SEQ Figure \* ARABIC ">
        <w:r w:rsidR="0010411C">
          <w:rPr>
            <w:noProof/>
          </w:rPr>
          <w:t>15</w:t>
        </w:r>
      </w:fldSimple>
      <w:r>
        <w:t>: Adding connection timeout.</w:t>
      </w:r>
    </w:p>
    <w:p w:rsidR="008A4995" w:rsidRDefault="00C31DAC" w:rsidP="00DA10AB">
      <w:pPr>
        <w:pStyle w:val="Heading1"/>
      </w:pPr>
      <w:bookmarkStart w:id="13" w:name="_Toc426104771"/>
      <w:r>
        <w:lastRenderedPageBreak/>
        <w:t>Advanced Editor - B</w:t>
      </w:r>
      <w:r w:rsidR="00F224A4">
        <w:t>oth RS232 and RS485 at the same time</w:t>
      </w:r>
      <w:bookmarkEnd w:id="6"/>
      <w:r>
        <w:t>.</w:t>
      </w:r>
      <w:bookmarkEnd w:id="13"/>
    </w:p>
    <w:p w:rsidR="008A4995" w:rsidRDefault="00F224A4" w:rsidP="008A4995">
      <w:r>
        <w:t>To reduce deployment time, l</w:t>
      </w:r>
      <w:r w:rsidR="00E80445">
        <w:t>et's start from the configuration created using the basic interface of LuvitRED for the RS232 interface:</w:t>
      </w:r>
    </w:p>
    <w:p w:rsidR="00E80445" w:rsidRDefault="00E80445" w:rsidP="00E80445">
      <w:pPr>
        <w:keepNext/>
        <w:jc w:val="center"/>
      </w:pPr>
      <w:r w:rsidRPr="00E80445">
        <w:rPr>
          <w:noProof/>
        </w:rPr>
        <w:drawing>
          <wp:inline distT="0" distB="0" distL="0" distR="0">
            <wp:extent cx="2278877" cy="1256116"/>
            <wp:effectExtent l="19050" t="0" r="7123" b="0"/>
            <wp:docPr id="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654" cy="1257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445" w:rsidRDefault="00E80445" w:rsidP="00E80445">
      <w:pPr>
        <w:pStyle w:val="Caption"/>
      </w:pPr>
      <w:r>
        <w:t xml:space="preserve">Figure </w:t>
      </w:r>
      <w:fldSimple w:instr=" SEQ Figure \* ARABIC ">
        <w:r w:rsidR="0010411C">
          <w:rPr>
            <w:noProof/>
          </w:rPr>
          <w:t>16</w:t>
        </w:r>
      </w:fldSimple>
      <w:r>
        <w:t>: Basic configuration (RS232).</w:t>
      </w:r>
    </w:p>
    <w:p w:rsidR="00F224A4" w:rsidRDefault="008C3915" w:rsidP="008A4995">
      <w:r>
        <w:t>Click on</w:t>
      </w:r>
      <w:r w:rsidR="00F224A4">
        <w:t xml:space="preserve"> the green </w:t>
      </w:r>
      <w:r w:rsidR="00F224A4" w:rsidRPr="00F224A4">
        <w:rPr>
          <w:b/>
          <w:i/>
        </w:rPr>
        <w:t>std_serial1</w:t>
      </w:r>
      <w:r w:rsidR="00F224A4">
        <w:rPr>
          <w:b/>
          <w:i/>
        </w:rPr>
        <w:t xml:space="preserve"> </w:t>
      </w:r>
      <w:r>
        <w:t>node</w:t>
      </w:r>
      <w:r w:rsidR="00F224A4">
        <w:t xml:space="preserve"> and delete the node by using the delete key on the keyboard and then click on Deploy:</w:t>
      </w:r>
    </w:p>
    <w:p w:rsidR="00F224A4" w:rsidRDefault="00F224A4" w:rsidP="00F224A4">
      <w:pPr>
        <w:keepNext/>
        <w:jc w:val="center"/>
      </w:pPr>
      <w:r>
        <w:rPr>
          <w:noProof/>
        </w:rPr>
        <w:drawing>
          <wp:inline distT="0" distB="0" distL="0" distR="0">
            <wp:extent cx="2358390" cy="1383083"/>
            <wp:effectExtent l="19050" t="0" r="3810" b="0"/>
            <wp:docPr id="3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686" cy="1384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A4" w:rsidRDefault="00F224A4" w:rsidP="00F224A4">
      <w:pPr>
        <w:pStyle w:val="Caption"/>
      </w:pPr>
      <w:r>
        <w:t xml:space="preserve">Figure </w:t>
      </w:r>
      <w:fldSimple w:instr=" SEQ Figure \* ARABIC ">
        <w:r w:rsidR="0010411C">
          <w:rPr>
            <w:noProof/>
          </w:rPr>
          <w:t>17</w:t>
        </w:r>
      </w:fldSimple>
      <w:r>
        <w:t>: RS232 configuration without link to basic interface.</w:t>
      </w:r>
    </w:p>
    <w:p w:rsidR="008A4995" w:rsidRDefault="00F224A4" w:rsidP="008A4995">
      <w:r>
        <w:t xml:space="preserve">Select all nodes using the mouse pointer and then copy </w:t>
      </w:r>
      <w:r w:rsidR="008C3915">
        <w:t>the</w:t>
      </w:r>
      <w:r>
        <w:t xml:space="preserve"> node using CTRL+C and paste them again </w:t>
      </w:r>
      <w:r w:rsidR="008C3915">
        <w:t xml:space="preserve">using CTRL+V </w:t>
      </w:r>
      <w:r>
        <w:t>into the Editor section of LuvitRED:</w:t>
      </w:r>
    </w:p>
    <w:p w:rsidR="00F224A4" w:rsidRDefault="00F224A4" w:rsidP="00F224A4">
      <w:pPr>
        <w:keepNext/>
        <w:jc w:val="center"/>
      </w:pPr>
      <w:r>
        <w:rPr>
          <w:noProof/>
        </w:rPr>
        <w:drawing>
          <wp:inline distT="0" distB="0" distL="0" distR="0">
            <wp:extent cx="2192379" cy="213553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576" cy="2136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A4" w:rsidRDefault="00F224A4" w:rsidP="00F224A4">
      <w:pPr>
        <w:pStyle w:val="Caption"/>
      </w:pPr>
      <w:r>
        <w:t xml:space="preserve">Figure </w:t>
      </w:r>
      <w:fldSimple w:instr=" SEQ Figure \* ARABIC ">
        <w:r w:rsidR="0010411C">
          <w:rPr>
            <w:noProof/>
          </w:rPr>
          <w:t>18</w:t>
        </w:r>
      </w:fldSimple>
      <w:r>
        <w:t>: Copy and Paste the flow.</w:t>
      </w:r>
    </w:p>
    <w:p w:rsidR="008C3915" w:rsidRDefault="008C3915" w:rsidP="00523555"/>
    <w:p w:rsidR="00523555" w:rsidRDefault="00F224A4" w:rsidP="00523555">
      <w:r>
        <w:lastRenderedPageBreak/>
        <w:t>Let's modify the name of the new nodes in order to avoid problems when editing them</w:t>
      </w:r>
      <w:r w:rsidR="0026517D">
        <w:t>. To do that simply double click on the node to rename and change the configuration item called "Name"</w:t>
      </w:r>
      <w:r>
        <w:t>:</w:t>
      </w:r>
    </w:p>
    <w:p w:rsidR="0026517D" w:rsidRDefault="0026517D" w:rsidP="0026517D">
      <w:pPr>
        <w:keepNext/>
        <w:jc w:val="center"/>
      </w:pPr>
      <w:r>
        <w:rPr>
          <w:noProof/>
        </w:rPr>
        <w:drawing>
          <wp:inline distT="0" distB="0" distL="0" distR="0">
            <wp:extent cx="3113764" cy="15048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802" cy="1505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17D" w:rsidRDefault="0026517D" w:rsidP="0026517D">
      <w:pPr>
        <w:pStyle w:val="Caption"/>
      </w:pPr>
      <w:r>
        <w:t xml:space="preserve">Figure </w:t>
      </w:r>
      <w:fldSimple w:instr=" SEQ Figure \* ARABIC ">
        <w:r w:rsidR="0010411C">
          <w:rPr>
            <w:noProof/>
          </w:rPr>
          <w:t>19</w:t>
        </w:r>
      </w:fldSimple>
      <w:r>
        <w:t>: Renaming the tcpin node.</w:t>
      </w:r>
    </w:p>
    <w:p w:rsidR="00F224A4" w:rsidRDefault="00F224A4" w:rsidP="00F224A4">
      <w:pPr>
        <w:keepNext/>
        <w:jc w:val="center"/>
      </w:pPr>
      <w:r>
        <w:rPr>
          <w:noProof/>
        </w:rPr>
        <w:drawing>
          <wp:inline distT="0" distB="0" distL="0" distR="0">
            <wp:extent cx="2255024" cy="2142183"/>
            <wp:effectExtent l="1905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393" cy="2143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A4" w:rsidRDefault="00F224A4" w:rsidP="00EA3EAD">
      <w:pPr>
        <w:pStyle w:val="Caption"/>
      </w:pPr>
      <w:r>
        <w:t xml:space="preserve">Figure </w:t>
      </w:r>
      <w:fldSimple w:instr=" SEQ Figure \* ARABIC ">
        <w:r w:rsidR="0010411C">
          <w:rPr>
            <w:noProof/>
          </w:rPr>
          <w:t>20</w:t>
        </w:r>
      </w:fldSimple>
      <w:r>
        <w:t>: Renamed nodes.</w:t>
      </w:r>
    </w:p>
    <w:p w:rsidR="00F224A4" w:rsidRDefault="00F224A4" w:rsidP="00F224A4">
      <w:r>
        <w:t xml:space="preserve">Double click on the </w:t>
      </w:r>
      <w:r>
        <w:rPr>
          <w:b/>
          <w:i/>
        </w:rPr>
        <w:t>serialin_2</w:t>
      </w:r>
      <w:r>
        <w:t xml:space="preserve"> node to edit the node and select "Add new serial-port", then click on the pencil icon:</w:t>
      </w:r>
    </w:p>
    <w:p w:rsidR="00F224A4" w:rsidRDefault="00F224A4" w:rsidP="00F224A4">
      <w:pPr>
        <w:keepNext/>
        <w:jc w:val="center"/>
      </w:pPr>
      <w:r>
        <w:rPr>
          <w:noProof/>
        </w:rPr>
        <w:drawing>
          <wp:inline distT="0" distB="0" distL="0" distR="0">
            <wp:extent cx="3201228" cy="1557505"/>
            <wp:effectExtent l="1905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796" cy="1558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A4" w:rsidRDefault="00F224A4" w:rsidP="00EA3EAD">
      <w:pPr>
        <w:pStyle w:val="Caption"/>
      </w:pPr>
      <w:r>
        <w:t xml:space="preserve">Figure </w:t>
      </w:r>
      <w:fldSimple w:instr=" SEQ Figure \* ARABIC ">
        <w:r w:rsidR="0010411C">
          <w:rPr>
            <w:noProof/>
          </w:rPr>
          <w:t>21</w:t>
        </w:r>
      </w:fldSimple>
      <w:r>
        <w:t>: Adding a new</w:t>
      </w:r>
      <w:r>
        <w:rPr>
          <w:noProof/>
        </w:rPr>
        <w:t xml:space="preserve"> serial port.</w:t>
      </w:r>
    </w:p>
    <w:p w:rsidR="00EA3EAD" w:rsidRDefault="00EA3EAD" w:rsidP="00EA3EAD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096045" cy="2894275"/>
            <wp:effectExtent l="19050" t="0" r="910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468" cy="2908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EAD" w:rsidRDefault="00EA3EAD" w:rsidP="00EA3EAD">
      <w:pPr>
        <w:pStyle w:val="Caption"/>
      </w:pPr>
      <w:r>
        <w:t xml:space="preserve">Figure </w:t>
      </w:r>
      <w:fldSimple w:instr=" SEQ Figure \* ARABIC ">
        <w:r w:rsidR="0010411C">
          <w:rPr>
            <w:noProof/>
          </w:rPr>
          <w:t>22</w:t>
        </w:r>
      </w:fldSimple>
      <w:r>
        <w:t>: Adding the RS485 port.</w:t>
      </w:r>
    </w:p>
    <w:p w:rsidR="00EA3EAD" w:rsidRDefault="00EA3EAD" w:rsidP="00EA3EAD">
      <w:r>
        <w:t xml:space="preserve">Edit the RS485 according to your needs, then click on </w:t>
      </w:r>
      <w:r w:rsidR="008C3915">
        <w:t>"</w:t>
      </w:r>
      <w:r>
        <w:t>Add</w:t>
      </w:r>
      <w:r w:rsidR="008C3915">
        <w:t>"</w:t>
      </w:r>
      <w:r>
        <w:t xml:space="preserve"> and then </w:t>
      </w:r>
      <w:r w:rsidR="008C3915">
        <w:t>"</w:t>
      </w:r>
      <w:r>
        <w:t>OK</w:t>
      </w:r>
      <w:r w:rsidR="008C3915">
        <w:t>"</w:t>
      </w:r>
      <w:r>
        <w:t>.</w:t>
      </w:r>
    </w:p>
    <w:p w:rsidR="00EA3EAD" w:rsidRPr="00EA3EAD" w:rsidRDefault="00EA3EAD" w:rsidP="00EA3EAD">
      <w:r>
        <w:t xml:space="preserve">Open the </w:t>
      </w:r>
      <w:r>
        <w:rPr>
          <w:b/>
          <w:i/>
        </w:rPr>
        <w:t>serialout_2</w:t>
      </w:r>
      <w:r>
        <w:t xml:space="preserve"> node and select the newly created configuration for the RS485 interface:</w:t>
      </w:r>
    </w:p>
    <w:p w:rsidR="00EA3EAD" w:rsidRDefault="00EA3EAD" w:rsidP="00EA3EAD">
      <w:pPr>
        <w:keepNext/>
        <w:jc w:val="center"/>
      </w:pPr>
      <w:r>
        <w:rPr>
          <w:noProof/>
        </w:rPr>
        <w:drawing>
          <wp:inline distT="0" distB="0" distL="0" distR="0">
            <wp:extent cx="3030440" cy="1469486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288" cy="147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EAD" w:rsidRDefault="00EA3EAD" w:rsidP="00EA3EAD">
      <w:pPr>
        <w:pStyle w:val="Caption"/>
      </w:pPr>
      <w:r>
        <w:t xml:space="preserve">Figure </w:t>
      </w:r>
      <w:fldSimple w:instr=" SEQ Figure \* ARABIC ">
        <w:r w:rsidR="0010411C">
          <w:rPr>
            <w:noProof/>
          </w:rPr>
          <w:t>23</w:t>
        </w:r>
      </w:fldSimple>
      <w:r>
        <w:t>: Select the configuration for the RS485 interface.</w:t>
      </w:r>
    </w:p>
    <w:p w:rsidR="008C3915" w:rsidRDefault="008C3915" w:rsidP="00EA3EAD">
      <w:r>
        <w:t>Click on "OK".</w:t>
      </w:r>
    </w:p>
    <w:p w:rsidR="00EA3EAD" w:rsidRDefault="00EA3EAD" w:rsidP="00EA3EAD">
      <w:r>
        <w:t xml:space="preserve">Open </w:t>
      </w:r>
      <w:r>
        <w:rPr>
          <w:b/>
          <w:i/>
        </w:rPr>
        <w:t>tcpin_2</w:t>
      </w:r>
      <w:r>
        <w:t xml:space="preserve"> and select "Add a new tcp endpoint", then click on the pencil icon:</w:t>
      </w:r>
    </w:p>
    <w:p w:rsidR="00EA3EAD" w:rsidRDefault="00EA3EAD" w:rsidP="00EA3EAD">
      <w:pPr>
        <w:keepNext/>
        <w:jc w:val="center"/>
      </w:pPr>
      <w:r>
        <w:rPr>
          <w:noProof/>
        </w:rPr>
        <w:drawing>
          <wp:inline distT="0" distB="0" distL="0" distR="0">
            <wp:extent cx="2986543" cy="1448201"/>
            <wp:effectExtent l="19050" t="0" r="4307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183" cy="145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EAD" w:rsidRDefault="00EA3EAD" w:rsidP="00EA3EAD">
      <w:pPr>
        <w:pStyle w:val="Caption"/>
      </w:pPr>
      <w:r>
        <w:t xml:space="preserve">Figure </w:t>
      </w:r>
      <w:fldSimple w:instr=" SEQ Figure \* ARABIC ">
        <w:r w:rsidR="0010411C">
          <w:rPr>
            <w:noProof/>
          </w:rPr>
          <w:t>24</w:t>
        </w:r>
      </w:fldSimple>
      <w:r>
        <w:t>: Adding a new tcp endpoint.</w:t>
      </w:r>
    </w:p>
    <w:p w:rsidR="008C3915" w:rsidRDefault="008C3915" w:rsidP="00EA3EAD">
      <w:r>
        <w:lastRenderedPageBreak/>
        <w:t>Click on "OK".</w:t>
      </w:r>
    </w:p>
    <w:p w:rsidR="00EA3EAD" w:rsidRPr="00EA3EAD" w:rsidRDefault="00EA3EAD" w:rsidP="00EA3EAD">
      <w:r>
        <w:t>Start a local TCP server, but on the port, make sure a different port number than the one used on the RS232 configuration is selected:</w:t>
      </w:r>
    </w:p>
    <w:p w:rsidR="00EA3EAD" w:rsidRDefault="00EA3EAD" w:rsidP="00EA3EAD">
      <w:pPr>
        <w:keepNext/>
        <w:jc w:val="center"/>
      </w:pPr>
      <w:r>
        <w:rPr>
          <w:noProof/>
        </w:rPr>
        <w:drawing>
          <wp:inline distT="0" distB="0" distL="0" distR="0">
            <wp:extent cx="3018349" cy="2165957"/>
            <wp:effectExtent l="1905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346" cy="2172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EAD" w:rsidRDefault="00EA3EAD" w:rsidP="00EA3EAD">
      <w:pPr>
        <w:pStyle w:val="Caption"/>
      </w:pPr>
      <w:r>
        <w:t xml:space="preserve">Figure </w:t>
      </w:r>
      <w:fldSimple w:instr=" SEQ Figure \* ARABIC ">
        <w:r w:rsidR="0010411C">
          <w:rPr>
            <w:noProof/>
          </w:rPr>
          <w:t>25</w:t>
        </w:r>
      </w:fldSimple>
      <w:r>
        <w:t>: Local TCP server on port 8890.</w:t>
      </w:r>
    </w:p>
    <w:p w:rsidR="00EA3EAD" w:rsidRDefault="00EA3EAD" w:rsidP="00EA3EAD">
      <w:r>
        <w:t xml:space="preserve">Click on </w:t>
      </w:r>
      <w:r w:rsidR="008C3915">
        <w:t>"</w:t>
      </w:r>
      <w:r>
        <w:t>Add</w:t>
      </w:r>
      <w:r w:rsidR="008C3915">
        <w:t>"</w:t>
      </w:r>
      <w:r>
        <w:t xml:space="preserve"> and then </w:t>
      </w:r>
      <w:r w:rsidR="008C3915">
        <w:t>"</w:t>
      </w:r>
      <w:r>
        <w:t>OK</w:t>
      </w:r>
      <w:r w:rsidR="008C3915">
        <w:t>"</w:t>
      </w:r>
      <w:r>
        <w:t>.</w:t>
      </w:r>
    </w:p>
    <w:p w:rsidR="00EA3EAD" w:rsidRDefault="00EA3EAD" w:rsidP="00EA3EAD">
      <w:r>
        <w:t xml:space="preserve">Open the </w:t>
      </w:r>
      <w:r>
        <w:rPr>
          <w:b/>
          <w:i/>
        </w:rPr>
        <w:t>tcpout_2</w:t>
      </w:r>
      <w:r>
        <w:t xml:space="preserve"> node and select the newly created TCP endpoint running on port 8890:</w:t>
      </w:r>
    </w:p>
    <w:p w:rsidR="00EA3EAD" w:rsidRDefault="00EA3EAD" w:rsidP="00EA3EAD">
      <w:pPr>
        <w:keepNext/>
        <w:jc w:val="center"/>
      </w:pPr>
      <w:r>
        <w:rPr>
          <w:noProof/>
        </w:rPr>
        <w:drawing>
          <wp:inline distT="0" distB="0" distL="0" distR="0">
            <wp:extent cx="3105812" cy="1693777"/>
            <wp:effectExtent l="1905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146" cy="1693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EAD" w:rsidRDefault="00EA3EAD" w:rsidP="00EA3EAD">
      <w:pPr>
        <w:pStyle w:val="Caption"/>
      </w:pPr>
      <w:r>
        <w:t xml:space="preserve">Figure </w:t>
      </w:r>
      <w:fldSimple w:instr=" SEQ Figure \* ARABIC ">
        <w:r w:rsidR="0010411C">
          <w:rPr>
            <w:noProof/>
          </w:rPr>
          <w:t>26</w:t>
        </w:r>
      </w:fldSimple>
      <w:r>
        <w:t>: Select the new endpoint.</w:t>
      </w:r>
    </w:p>
    <w:p w:rsidR="00EA3EAD" w:rsidRDefault="00EA3EAD" w:rsidP="00EA3EAD"/>
    <w:p w:rsidR="00EA3EAD" w:rsidRDefault="00EA3EAD" w:rsidP="00EA3EAD">
      <w:r>
        <w:t xml:space="preserve">Press </w:t>
      </w:r>
      <w:r w:rsidR="008C3915">
        <w:t>"</w:t>
      </w:r>
      <w:r>
        <w:t>OK</w:t>
      </w:r>
      <w:r w:rsidR="008C3915">
        <w:t>"</w:t>
      </w:r>
      <w:r>
        <w:t xml:space="preserve"> and Deploy the configuration.</w:t>
      </w:r>
    </w:p>
    <w:p w:rsidR="0026517D" w:rsidRDefault="0026517D" w:rsidP="00EA3EAD"/>
    <w:p w:rsidR="0026517D" w:rsidRDefault="0026517D" w:rsidP="00EA3EAD"/>
    <w:p w:rsidR="0026517D" w:rsidRDefault="0026517D" w:rsidP="00EA3EAD"/>
    <w:p w:rsidR="0026517D" w:rsidRDefault="0026517D" w:rsidP="00EA3EAD"/>
    <w:p w:rsidR="0026517D" w:rsidRDefault="0026517D" w:rsidP="00EA3EAD"/>
    <w:p w:rsidR="00EA3EAD" w:rsidRDefault="00EA3EAD" w:rsidP="00EA3EAD">
      <w:r>
        <w:lastRenderedPageBreak/>
        <w:t>When looking at the "Configuration nodes" list one should see that four configuration nodes are available and that each of those are used by two nodes:</w:t>
      </w:r>
    </w:p>
    <w:p w:rsidR="00EA3EAD" w:rsidRDefault="00EA3EAD" w:rsidP="00EA3EAD">
      <w:pPr>
        <w:keepNext/>
        <w:jc w:val="center"/>
      </w:pPr>
      <w:r>
        <w:rPr>
          <w:noProof/>
        </w:rPr>
        <w:drawing>
          <wp:inline distT="0" distB="0" distL="0" distR="0">
            <wp:extent cx="1993344" cy="2544417"/>
            <wp:effectExtent l="19050" t="0" r="6906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913" cy="2547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EAD" w:rsidRDefault="00EA3EAD" w:rsidP="00EA3EAD">
      <w:pPr>
        <w:pStyle w:val="Caption"/>
      </w:pPr>
      <w:r>
        <w:t xml:space="preserve">Figure </w:t>
      </w:r>
      <w:fldSimple w:instr=" SEQ Figure \* ARABIC ">
        <w:r w:rsidR="0010411C">
          <w:rPr>
            <w:noProof/>
          </w:rPr>
          <w:t>27</w:t>
        </w:r>
      </w:fldSimple>
      <w:r>
        <w:t>: Configuration nodes view.</w:t>
      </w:r>
    </w:p>
    <w:p w:rsidR="00EA3EAD" w:rsidRDefault="00EA3EAD" w:rsidP="00EA3EAD"/>
    <w:p w:rsidR="00EA3EAD" w:rsidRDefault="00EA3EAD" w:rsidP="00EA3EAD">
      <w:r>
        <w:t>If the configuration was done correctly, access to the serial ports should be granted on TCP port 8889 for RS232 and TCP port 8890 for RS485.</w:t>
      </w:r>
    </w:p>
    <w:p w:rsidR="00EA3EAD" w:rsidRPr="00EA3EAD" w:rsidRDefault="00EA3EAD" w:rsidP="00EA3EAD">
      <w:pPr>
        <w:sectPr w:rsidR="00EA3EAD" w:rsidRPr="00EA3EAD" w:rsidSect="00E055FC">
          <w:headerReference w:type="default" r:id="rId37"/>
          <w:headerReference w:type="first" r:id="rId38"/>
          <w:pgSz w:w="11907" w:h="16839" w:code="9"/>
          <w:pgMar w:top="1701" w:right="1440" w:bottom="1440" w:left="1440" w:header="1701" w:footer="1701" w:gutter="0"/>
          <w:cols w:space="708"/>
          <w:titlePg/>
          <w:docGrid w:linePitch="360"/>
        </w:sectPr>
      </w:pPr>
    </w:p>
    <w:p w:rsidR="00C70965" w:rsidRPr="00A241F8" w:rsidRDefault="00C70965" w:rsidP="00C70965">
      <w:pPr>
        <w:pStyle w:val="ListParagraph"/>
        <w:numPr>
          <w:ilvl w:val="0"/>
          <w:numId w:val="0"/>
        </w:numPr>
        <w:ind w:left="720"/>
      </w:pPr>
    </w:p>
    <w:sectPr w:rsidR="00C70965" w:rsidRPr="00A241F8" w:rsidSect="00E055FC">
      <w:headerReference w:type="first" r:id="rId39"/>
      <w:pgSz w:w="11907" w:h="16839" w:code="9"/>
      <w:pgMar w:top="1701" w:right="1440" w:bottom="1440" w:left="1440" w:header="1701" w:footer="1701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97F" w:rsidRDefault="005A697F" w:rsidP="00004FCF">
      <w:r>
        <w:separator/>
      </w:r>
    </w:p>
  </w:endnote>
  <w:endnote w:type="continuationSeparator" w:id="1">
    <w:p w:rsidR="005A697F" w:rsidRDefault="005A697F" w:rsidP="00004F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97F" w:rsidRDefault="005A697F" w:rsidP="00004FCF">
      <w:r>
        <w:separator/>
      </w:r>
    </w:p>
  </w:footnote>
  <w:footnote w:type="continuationSeparator" w:id="1">
    <w:p w:rsidR="005A697F" w:rsidRDefault="005A697F" w:rsidP="00004F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965" w:rsidRDefault="00C70965">
    <w:pPr>
      <w:pStyle w:val="Header"/>
    </w:pPr>
    <w:r w:rsidRPr="00C70965"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-488464</wp:posOffset>
          </wp:positionV>
          <wp:extent cx="1137397" cy="430305"/>
          <wp:effectExtent l="19050" t="0" r="0" b="0"/>
          <wp:wrapNone/>
          <wp:docPr id="6" name="Picture 1" descr="\\psf\Home\Design\Option\Identity\Logos\OPTION-Logo_Gre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Design\Option\Identity\Logos\OPTION-Logo_Grey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317" cy="4437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01F" w:rsidRDefault="00C70965" w:rsidP="00C70965">
    <w:pPr>
      <w:pStyle w:val="Header"/>
      <w:tabs>
        <w:tab w:val="clear" w:pos="9360"/>
        <w:tab w:val="left" w:pos="5739"/>
      </w:tabs>
      <w:jc w:val="left"/>
    </w:pPr>
    <w:r w:rsidRPr="00C70965">
      <w:rPr>
        <w:noProof/>
      </w:rPr>
      <w:drawing>
        <wp:inline distT="0" distB="0" distL="0" distR="0">
          <wp:extent cx="1648385" cy="645459"/>
          <wp:effectExtent l="19050" t="0" r="8965" b="0"/>
          <wp:docPr id="5" name="Picture 1" descr="\\psf\Home\Design\Option\Identity\Logos\OPTION-Logo_Gre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Design\Option\Identity\Logos\OPTION-Logo_Grey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8385" cy="64545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3301F">
      <w:tab/>
    </w:r>
    <w:r w:rsidR="0033301F"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965" w:rsidRDefault="00C70965" w:rsidP="00C70965">
    <w:pPr>
      <w:pStyle w:val="Header"/>
      <w:tabs>
        <w:tab w:val="clear" w:pos="9360"/>
        <w:tab w:val="left" w:pos="5739"/>
      </w:tabs>
      <w:jc w:val="left"/>
    </w:pPr>
    <w:r w:rsidRPr="00C70965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margin">
            <wp:posOffset>3166169</wp:posOffset>
          </wp:positionV>
          <wp:extent cx="3659815" cy="1424763"/>
          <wp:effectExtent l="19050" t="0" r="0" b="0"/>
          <wp:wrapNone/>
          <wp:docPr id="2" name="Picture 1" descr="\\psf\Home\Design\Option\Identity\Logos\OPTION-Logo_Gre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Design\Option\Identity\Logos\OPTION-Logo_Grey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6917" cy="14253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170F"/>
    <w:multiLevelType w:val="hybridMultilevel"/>
    <w:tmpl w:val="B06E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96B30"/>
    <w:multiLevelType w:val="hybridMultilevel"/>
    <w:tmpl w:val="D7D22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94EC4"/>
    <w:multiLevelType w:val="hybridMultilevel"/>
    <w:tmpl w:val="FD5A0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32136B"/>
    <w:multiLevelType w:val="hybridMultilevel"/>
    <w:tmpl w:val="69CAECB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>
    <w:nsid w:val="256C4BAE"/>
    <w:multiLevelType w:val="hybridMultilevel"/>
    <w:tmpl w:val="17FC7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776EC5"/>
    <w:multiLevelType w:val="hybridMultilevel"/>
    <w:tmpl w:val="84449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867B4B"/>
    <w:multiLevelType w:val="hybridMultilevel"/>
    <w:tmpl w:val="80C4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A351D0"/>
    <w:multiLevelType w:val="hybridMultilevel"/>
    <w:tmpl w:val="47E80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7F33AD"/>
    <w:multiLevelType w:val="hybridMultilevel"/>
    <w:tmpl w:val="45FC27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C35910"/>
    <w:multiLevelType w:val="hybridMultilevel"/>
    <w:tmpl w:val="EABE2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C8187E"/>
    <w:multiLevelType w:val="hybridMultilevel"/>
    <w:tmpl w:val="A2FAB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3A4C9E"/>
    <w:multiLevelType w:val="hybridMultilevel"/>
    <w:tmpl w:val="3C526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691A37"/>
    <w:multiLevelType w:val="multilevel"/>
    <w:tmpl w:val="7FAC6A5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5ED729F6"/>
    <w:multiLevelType w:val="hybridMultilevel"/>
    <w:tmpl w:val="1D5488C4"/>
    <w:lvl w:ilvl="0" w:tplc="FD9614A4">
      <w:start w:val="1"/>
      <w:numFmt w:val="bullet"/>
      <w:pStyle w:val="ListParagraph"/>
      <w:lvlText w:val="o"/>
      <w:lvlJc w:val="left"/>
      <w:pPr>
        <w:ind w:left="720" w:hanging="360"/>
      </w:pPr>
      <w:rPr>
        <w:rFonts w:ascii="Century Gothic" w:hAnsi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DF138E"/>
    <w:multiLevelType w:val="hybridMultilevel"/>
    <w:tmpl w:val="DCFA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E62151"/>
    <w:multiLevelType w:val="hybridMultilevel"/>
    <w:tmpl w:val="C546A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A0109C"/>
    <w:multiLevelType w:val="hybridMultilevel"/>
    <w:tmpl w:val="A2EC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E36C3D"/>
    <w:multiLevelType w:val="hybridMultilevel"/>
    <w:tmpl w:val="47E80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7626CB"/>
    <w:multiLevelType w:val="hybridMultilevel"/>
    <w:tmpl w:val="E0FEE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A34E67"/>
    <w:multiLevelType w:val="hybridMultilevel"/>
    <w:tmpl w:val="2AAC9494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0">
    <w:nsid w:val="7E4043F5"/>
    <w:multiLevelType w:val="hybridMultilevel"/>
    <w:tmpl w:val="A9D84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1"/>
  </w:num>
  <w:num w:numId="5">
    <w:abstractNumId w:val="8"/>
  </w:num>
  <w:num w:numId="6">
    <w:abstractNumId w:val="13"/>
  </w:num>
  <w:num w:numId="7">
    <w:abstractNumId w:val="18"/>
  </w:num>
  <w:num w:numId="8">
    <w:abstractNumId w:val="6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16"/>
  </w:num>
  <w:num w:numId="14">
    <w:abstractNumId w:val="7"/>
  </w:num>
  <w:num w:numId="15">
    <w:abstractNumId w:val="14"/>
  </w:num>
  <w:num w:numId="16">
    <w:abstractNumId w:val="17"/>
  </w:num>
  <w:num w:numId="17">
    <w:abstractNumId w:val="19"/>
  </w:num>
  <w:num w:numId="18">
    <w:abstractNumId w:val="15"/>
  </w:num>
  <w:num w:numId="19">
    <w:abstractNumId w:val="3"/>
  </w:num>
  <w:num w:numId="20">
    <w:abstractNumId w:val="4"/>
  </w:num>
  <w:num w:numId="21">
    <w:abstractNumId w:val="20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77826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09170C"/>
    <w:rsid w:val="00001791"/>
    <w:rsid w:val="00004FCF"/>
    <w:rsid w:val="00006981"/>
    <w:rsid w:val="000079AA"/>
    <w:rsid w:val="00012628"/>
    <w:rsid w:val="00016498"/>
    <w:rsid w:val="00017132"/>
    <w:rsid w:val="00027DC2"/>
    <w:rsid w:val="00047958"/>
    <w:rsid w:val="00075E64"/>
    <w:rsid w:val="00080436"/>
    <w:rsid w:val="0009170C"/>
    <w:rsid w:val="000D048E"/>
    <w:rsid w:val="000D3BD3"/>
    <w:rsid w:val="000E6A73"/>
    <w:rsid w:val="000F3AFF"/>
    <w:rsid w:val="0010411C"/>
    <w:rsid w:val="00133131"/>
    <w:rsid w:val="00134373"/>
    <w:rsid w:val="0013772D"/>
    <w:rsid w:val="00154422"/>
    <w:rsid w:val="001A5B87"/>
    <w:rsid w:val="001C2EF5"/>
    <w:rsid w:val="001C6E7C"/>
    <w:rsid w:val="001D0222"/>
    <w:rsid w:val="001D6A9E"/>
    <w:rsid w:val="001E11C6"/>
    <w:rsid w:val="001F58F1"/>
    <w:rsid w:val="0021085E"/>
    <w:rsid w:val="0021601B"/>
    <w:rsid w:val="0022064A"/>
    <w:rsid w:val="00230DBE"/>
    <w:rsid w:val="00235EEE"/>
    <w:rsid w:val="002455DB"/>
    <w:rsid w:val="0026517D"/>
    <w:rsid w:val="00266D47"/>
    <w:rsid w:val="0027628D"/>
    <w:rsid w:val="002A253B"/>
    <w:rsid w:val="002C07FC"/>
    <w:rsid w:val="002C3C03"/>
    <w:rsid w:val="002E4249"/>
    <w:rsid w:val="00310445"/>
    <w:rsid w:val="00321117"/>
    <w:rsid w:val="0032489F"/>
    <w:rsid w:val="0033301F"/>
    <w:rsid w:val="0037554D"/>
    <w:rsid w:val="0038738A"/>
    <w:rsid w:val="00387EAF"/>
    <w:rsid w:val="00390923"/>
    <w:rsid w:val="003A74E1"/>
    <w:rsid w:val="003B5701"/>
    <w:rsid w:val="003D4DC4"/>
    <w:rsid w:val="003D5C1E"/>
    <w:rsid w:val="003D5C6C"/>
    <w:rsid w:val="003D6854"/>
    <w:rsid w:val="003F2187"/>
    <w:rsid w:val="00416D57"/>
    <w:rsid w:val="004312CD"/>
    <w:rsid w:val="004521A3"/>
    <w:rsid w:val="00473C76"/>
    <w:rsid w:val="004A2CE5"/>
    <w:rsid w:val="004A6071"/>
    <w:rsid w:val="004D69DE"/>
    <w:rsid w:val="00510116"/>
    <w:rsid w:val="0051785B"/>
    <w:rsid w:val="00523555"/>
    <w:rsid w:val="00524F9C"/>
    <w:rsid w:val="00544FA5"/>
    <w:rsid w:val="00546A2D"/>
    <w:rsid w:val="00576A46"/>
    <w:rsid w:val="00576D28"/>
    <w:rsid w:val="00593CAE"/>
    <w:rsid w:val="005A14E0"/>
    <w:rsid w:val="005A697F"/>
    <w:rsid w:val="005C71B1"/>
    <w:rsid w:val="005C71FE"/>
    <w:rsid w:val="00634DFD"/>
    <w:rsid w:val="00636D68"/>
    <w:rsid w:val="00653C68"/>
    <w:rsid w:val="00653E02"/>
    <w:rsid w:val="006546FF"/>
    <w:rsid w:val="00666E5F"/>
    <w:rsid w:val="00670A66"/>
    <w:rsid w:val="00676584"/>
    <w:rsid w:val="00680D1C"/>
    <w:rsid w:val="00684487"/>
    <w:rsid w:val="006A07B8"/>
    <w:rsid w:val="006C360D"/>
    <w:rsid w:val="00702D46"/>
    <w:rsid w:val="00715771"/>
    <w:rsid w:val="007274EB"/>
    <w:rsid w:val="0074171C"/>
    <w:rsid w:val="007632E6"/>
    <w:rsid w:val="00772613"/>
    <w:rsid w:val="007A08FD"/>
    <w:rsid w:val="007A220A"/>
    <w:rsid w:val="007A2593"/>
    <w:rsid w:val="007A599F"/>
    <w:rsid w:val="007B4F07"/>
    <w:rsid w:val="007E729F"/>
    <w:rsid w:val="007F21CB"/>
    <w:rsid w:val="0080346C"/>
    <w:rsid w:val="00814CDE"/>
    <w:rsid w:val="008611D3"/>
    <w:rsid w:val="00872A74"/>
    <w:rsid w:val="00877405"/>
    <w:rsid w:val="00882E8F"/>
    <w:rsid w:val="00890732"/>
    <w:rsid w:val="008A4995"/>
    <w:rsid w:val="008B48A4"/>
    <w:rsid w:val="008C1BEF"/>
    <w:rsid w:val="008C3915"/>
    <w:rsid w:val="008C4394"/>
    <w:rsid w:val="008D6460"/>
    <w:rsid w:val="00912AA2"/>
    <w:rsid w:val="00937B2C"/>
    <w:rsid w:val="00942015"/>
    <w:rsid w:val="009421C8"/>
    <w:rsid w:val="00942A41"/>
    <w:rsid w:val="009450E9"/>
    <w:rsid w:val="009473F3"/>
    <w:rsid w:val="00950A29"/>
    <w:rsid w:val="00951AC3"/>
    <w:rsid w:val="00964511"/>
    <w:rsid w:val="00986DB9"/>
    <w:rsid w:val="00991427"/>
    <w:rsid w:val="00A14AD1"/>
    <w:rsid w:val="00A20640"/>
    <w:rsid w:val="00A241F8"/>
    <w:rsid w:val="00A24C91"/>
    <w:rsid w:val="00A435F7"/>
    <w:rsid w:val="00A4775C"/>
    <w:rsid w:val="00A743D1"/>
    <w:rsid w:val="00A80857"/>
    <w:rsid w:val="00A85C56"/>
    <w:rsid w:val="00A86F2E"/>
    <w:rsid w:val="00AA4EF5"/>
    <w:rsid w:val="00AB24AE"/>
    <w:rsid w:val="00AC0454"/>
    <w:rsid w:val="00AE1B8B"/>
    <w:rsid w:val="00AE730C"/>
    <w:rsid w:val="00B05770"/>
    <w:rsid w:val="00B11A9A"/>
    <w:rsid w:val="00B122BE"/>
    <w:rsid w:val="00B446BF"/>
    <w:rsid w:val="00B560D0"/>
    <w:rsid w:val="00B6792A"/>
    <w:rsid w:val="00B77F33"/>
    <w:rsid w:val="00B85DB7"/>
    <w:rsid w:val="00BE2DFF"/>
    <w:rsid w:val="00C31DAC"/>
    <w:rsid w:val="00C522DF"/>
    <w:rsid w:val="00C5542E"/>
    <w:rsid w:val="00C61A10"/>
    <w:rsid w:val="00C63BC5"/>
    <w:rsid w:val="00C66BF2"/>
    <w:rsid w:val="00C70965"/>
    <w:rsid w:val="00CA76AA"/>
    <w:rsid w:val="00D0040E"/>
    <w:rsid w:val="00D010BD"/>
    <w:rsid w:val="00D2304A"/>
    <w:rsid w:val="00D31788"/>
    <w:rsid w:val="00D33D1C"/>
    <w:rsid w:val="00D56B97"/>
    <w:rsid w:val="00D61AFA"/>
    <w:rsid w:val="00D8220A"/>
    <w:rsid w:val="00D83A00"/>
    <w:rsid w:val="00D875DF"/>
    <w:rsid w:val="00D95A5A"/>
    <w:rsid w:val="00DA10AB"/>
    <w:rsid w:val="00DA2BBD"/>
    <w:rsid w:val="00DD4B1D"/>
    <w:rsid w:val="00DD5044"/>
    <w:rsid w:val="00DE15F8"/>
    <w:rsid w:val="00DE3487"/>
    <w:rsid w:val="00DE49AF"/>
    <w:rsid w:val="00DF0021"/>
    <w:rsid w:val="00DF3A33"/>
    <w:rsid w:val="00DF62A2"/>
    <w:rsid w:val="00E055FC"/>
    <w:rsid w:val="00E13BC3"/>
    <w:rsid w:val="00E20BBB"/>
    <w:rsid w:val="00E33E0B"/>
    <w:rsid w:val="00E34E53"/>
    <w:rsid w:val="00E43912"/>
    <w:rsid w:val="00E53410"/>
    <w:rsid w:val="00E70136"/>
    <w:rsid w:val="00E80445"/>
    <w:rsid w:val="00EA3EAD"/>
    <w:rsid w:val="00EA7663"/>
    <w:rsid w:val="00EC61C2"/>
    <w:rsid w:val="00EC634C"/>
    <w:rsid w:val="00F003A3"/>
    <w:rsid w:val="00F01159"/>
    <w:rsid w:val="00F224A4"/>
    <w:rsid w:val="00F50351"/>
    <w:rsid w:val="00F52179"/>
    <w:rsid w:val="00F67E17"/>
    <w:rsid w:val="00F72043"/>
    <w:rsid w:val="00F75100"/>
    <w:rsid w:val="00F83F01"/>
    <w:rsid w:val="00FA6A2A"/>
    <w:rsid w:val="00FB7009"/>
    <w:rsid w:val="00FF5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8C1BEF"/>
    <w:pPr>
      <w:jc w:val="both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100"/>
    <w:pPr>
      <w:keepNext/>
      <w:keepLines/>
      <w:pageBreakBefore/>
      <w:numPr>
        <w:numId w:val="1"/>
      </w:numPr>
      <w:spacing w:after="0" w:line="360" w:lineRule="auto"/>
      <w:outlineLvl w:val="0"/>
    </w:pPr>
    <w:rPr>
      <w:rFonts w:asciiTheme="majorHAnsi" w:eastAsiaTheme="majorEastAsia" w:hAnsiTheme="majorHAnsi" w:cstheme="majorBidi"/>
      <w:b/>
      <w:bCs/>
      <w:noProof/>
      <w:color w:val="808080" w:themeColor="accent4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3F3"/>
    <w:pPr>
      <w:keepNext/>
      <w:keepLines/>
      <w:numPr>
        <w:ilvl w:val="1"/>
        <w:numId w:val="1"/>
      </w:numPr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noProof/>
      <w:color w:val="808080" w:themeColor="accent4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3F3"/>
    <w:pPr>
      <w:keepNext/>
      <w:keepLines/>
      <w:numPr>
        <w:ilvl w:val="2"/>
        <w:numId w:val="1"/>
      </w:numPr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noProof/>
      <w:color w:val="808080" w:themeColor="accent4"/>
      <w:sz w:val="26"/>
      <w:szCs w:val="26"/>
      <w:lang w:val="fr-F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D685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85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85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85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85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85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788"/>
  </w:style>
  <w:style w:type="paragraph" w:styleId="Footer">
    <w:name w:val="footer"/>
    <w:basedOn w:val="Normal"/>
    <w:link w:val="FooterChar"/>
    <w:uiPriority w:val="99"/>
    <w:unhideWhenUsed/>
    <w:rsid w:val="00D31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788"/>
  </w:style>
  <w:style w:type="paragraph" w:styleId="BalloonText">
    <w:name w:val="Balloon Text"/>
    <w:basedOn w:val="Normal"/>
    <w:link w:val="BalloonTextChar"/>
    <w:uiPriority w:val="99"/>
    <w:semiHidden/>
    <w:unhideWhenUsed/>
    <w:rsid w:val="00D31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78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75100"/>
    <w:rPr>
      <w:rFonts w:asciiTheme="majorHAnsi" w:eastAsiaTheme="majorEastAsia" w:hAnsiTheme="majorHAnsi" w:cstheme="majorBidi"/>
      <w:b/>
      <w:bCs/>
      <w:noProof/>
      <w:color w:val="808080" w:themeColor="accent4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266D47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595959" w:themeColor="text1" w:themeTint="A6"/>
      <w:spacing w:val="5"/>
      <w:kern w:val="28"/>
      <w:sz w:val="64"/>
      <w:szCs w:val="64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266D47"/>
    <w:rPr>
      <w:rFonts w:asciiTheme="majorHAnsi" w:eastAsiaTheme="majorEastAsia" w:hAnsiTheme="majorHAnsi" w:cstheme="majorBidi"/>
      <w:color w:val="595959" w:themeColor="text1" w:themeTint="A6"/>
      <w:spacing w:val="5"/>
      <w:kern w:val="28"/>
      <w:sz w:val="64"/>
      <w:szCs w:val="64"/>
      <w:lang w:val="fr-FR"/>
    </w:rPr>
  </w:style>
  <w:style w:type="character" w:styleId="LineNumber">
    <w:name w:val="line number"/>
    <w:basedOn w:val="DefaultParagraphFont"/>
    <w:uiPriority w:val="99"/>
    <w:semiHidden/>
    <w:unhideWhenUsed/>
    <w:rsid w:val="00E055FC"/>
  </w:style>
  <w:style w:type="paragraph" w:styleId="NoSpacing">
    <w:name w:val="No Spacing"/>
    <w:link w:val="NoSpacingChar"/>
    <w:uiPriority w:val="1"/>
    <w:rsid w:val="00004FCF"/>
    <w:pPr>
      <w:spacing w:after="0" w:line="240" w:lineRule="auto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473F3"/>
    <w:rPr>
      <w:rFonts w:asciiTheme="majorHAnsi" w:eastAsiaTheme="majorEastAsia" w:hAnsiTheme="majorHAnsi" w:cstheme="majorBidi"/>
      <w:b/>
      <w:bCs/>
      <w:noProof/>
      <w:color w:val="808080" w:themeColor="accent4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473F3"/>
    <w:rPr>
      <w:rFonts w:asciiTheme="majorHAnsi" w:eastAsiaTheme="majorEastAsia" w:hAnsiTheme="majorHAnsi" w:cstheme="majorBidi"/>
      <w:b/>
      <w:bCs/>
      <w:noProof/>
      <w:color w:val="808080" w:themeColor="accent4"/>
      <w:sz w:val="26"/>
      <w:szCs w:val="26"/>
      <w:lang w:val="fr-FR"/>
    </w:rPr>
  </w:style>
  <w:style w:type="paragraph" w:styleId="Subtitle">
    <w:name w:val="Subtitle"/>
    <w:basedOn w:val="Normal"/>
    <w:next w:val="Normal"/>
    <w:link w:val="SubtitleChar"/>
    <w:uiPriority w:val="11"/>
    <w:rsid w:val="00986DB9"/>
    <w:pPr>
      <w:numPr>
        <w:ilvl w:val="1"/>
      </w:numPr>
    </w:pPr>
    <w:rPr>
      <w:rFonts w:asciiTheme="majorHAnsi" w:eastAsiaTheme="majorEastAsia" w:hAnsiTheme="majorHAnsi" w:cstheme="majorBidi"/>
      <w:i/>
      <w:iCs/>
      <w:color w:val="B2B2B2" w:themeColor="accent2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DB9"/>
    <w:rPr>
      <w:rFonts w:asciiTheme="majorHAnsi" w:eastAsiaTheme="majorEastAsia" w:hAnsiTheme="majorHAnsi" w:cstheme="majorBidi"/>
      <w:i/>
      <w:iCs/>
      <w:color w:val="B2B2B2" w:themeColor="accent2"/>
      <w:spacing w:val="15"/>
    </w:rPr>
  </w:style>
  <w:style w:type="character" w:styleId="Emphasis">
    <w:name w:val="Emphasis"/>
    <w:basedOn w:val="DefaultParagraphFont"/>
    <w:uiPriority w:val="20"/>
    <w:rsid w:val="00986DB9"/>
    <w:rPr>
      <w:color w:val="B2B2B2" w:themeColor="accent2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986DB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86DB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854"/>
    <w:rPr>
      <w:rFonts w:asciiTheme="majorHAnsi" w:eastAsiaTheme="majorEastAsia" w:hAnsiTheme="majorHAnsi" w:cstheme="majorBidi"/>
      <w:b/>
      <w:bCs/>
      <w:i/>
      <w:iCs/>
      <w:color w:val="DDDDD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854"/>
    <w:rPr>
      <w:rFonts w:asciiTheme="majorHAnsi" w:eastAsiaTheme="majorEastAsia" w:hAnsiTheme="majorHAnsi" w:cstheme="majorBidi"/>
      <w:color w:val="6E6E6E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854"/>
    <w:rPr>
      <w:rFonts w:asciiTheme="majorHAnsi" w:eastAsiaTheme="majorEastAsia" w:hAnsiTheme="majorHAnsi" w:cstheme="majorBidi"/>
      <w:i/>
      <w:iCs/>
      <w:color w:val="6E6E6E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8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8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8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next w:val="Normal"/>
    <w:autoRedefine/>
    <w:uiPriority w:val="39"/>
    <w:unhideWhenUsed/>
    <w:rsid w:val="00133131"/>
    <w:pPr>
      <w:tabs>
        <w:tab w:val="left" w:pos="660"/>
        <w:tab w:val="right" w:leader="dot" w:pos="9017"/>
      </w:tabs>
      <w:spacing w:before="120" w:after="120" w:line="240" w:lineRule="auto"/>
    </w:pPr>
    <w:rPr>
      <w:rFonts w:asciiTheme="majorHAnsi" w:eastAsiaTheme="majorEastAsia" w:hAnsiTheme="majorHAnsi" w:cstheme="majorBidi"/>
      <w:bCs/>
      <w:noProof/>
      <w:color w:val="4D4D4D" w:themeColor="accent6"/>
      <w:sz w:val="26"/>
      <w:szCs w:val="30"/>
      <w:lang w:val="fr-FR"/>
    </w:rPr>
  </w:style>
  <w:style w:type="paragraph" w:styleId="TOC2">
    <w:name w:val="toc 2"/>
    <w:next w:val="Normal"/>
    <w:autoRedefine/>
    <w:uiPriority w:val="39"/>
    <w:unhideWhenUsed/>
    <w:rsid w:val="00133131"/>
    <w:pPr>
      <w:tabs>
        <w:tab w:val="left" w:pos="660"/>
        <w:tab w:val="right" w:leader="dot" w:pos="9017"/>
      </w:tabs>
      <w:spacing w:after="100" w:line="240" w:lineRule="auto"/>
    </w:pPr>
    <w:rPr>
      <w:rFonts w:asciiTheme="majorHAnsi" w:eastAsiaTheme="majorEastAsia" w:hAnsiTheme="majorHAnsi" w:cstheme="majorBidi"/>
      <w:bCs/>
      <w:noProof/>
      <w:color w:val="4D4D4D" w:themeColor="accent6"/>
      <w:sz w:val="26"/>
      <w:szCs w:val="30"/>
      <w:lang w:val="fr-FR"/>
    </w:rPr>
  </w:style>
  <w:style w:type="paragraph" w:styleId="TOC3">
    <w:name w:val="toc 3"/>
    <w:next w:val="Normal"/>
    <w:autoRedefine/>
    <w:uiPriority w:val="39"/>
    <w:unhideWhenUsed/>
    <w:rsid w:val="00133131"/>
    <w:pPr>
      <w:tabs>
        <w:tab w:val="left" w:pos="880"/>
        <w:tab w:val="right" w:leader="dot" w:pos="9017"/>
      </w:tabs>
      <w:spacing w:after="100" w:line="240" w:lineRule="auto"/>
    </w:pPr>
    <w:rPr>
      <w:noProof/>
      <w:color w:val="4D4D4D" w:themeColor="accent6"/>
      <w:sz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004FCF"/>
    <w:rPr>
      <w:sz w:val="20"/>
      <w:szCs w:val="20"/>
    </w:rPr>
  </w:style>
  <w:style w:type="table" w:customStyle="1" w:styleId="LightShading-Accent11">
    <w:name w:val="Light Shading - Accent 11"/>
    <w:basedOn w:val="TableNormal"/>
    <w:uiPriority w:val="60"/>
    <w:rsid w:val="006C360D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rsid w:val="00FA6A2A"/>
    <w:pPr>
      <w:numPr>
        <w:numId w:val="0"/>
      </w:numPr>
      <w:spacing w:before="480" w:line="276" w:lineRule="auto"/>
      <w:outlineLvl w:val="9"/>
    </w:pPr>
    <w:rPr>
      <w:color w:val="A5A5A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A6A2A"/>
    <w:rPr>
      <w:color w:val="5F5F5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241F8"/>
    <w:pPr>
      <w:numPr>
        <w:numId w:val="6"/>
      </w:numPr>
      <w:contextualSpacing/>
    </w:pPr>
    <w:rPr>
      <w:noProof/>
    </w:rPr>
  </w:style>
  <w:style w:type="paragraph" w:customStyle="1" w:styleId="Bullet">
    <w:name w:val="Bullet"/>
    <w:basedOn w:val="ListParagraph"/>
    <w:link w:val="BulletChar"/>
    <w:rsid w:val="00A241F8"/>
  </w:style>
  <w:style w:type="character" w:customStyle="1" w:styleId="ListParagraphChar">
    <w:name w:val="List Paragraph Char"/>
    <w:basedOn w:val="DefaultParagraphFont"/>
    <w:link w:val="ListParagraph"/>
    <w:uiPriority w:val="34"/>
    <w:rsid w:val="00A241F8"/>
    <w:rPr>
      <w:noProof/>
      <w:sz w:val="20"/>
      <w:szCs w:val="20"/>
    </w:rPr>
  </w:style>
  <w:style w:type="character" w:customStyle="1" w:styleId="BulletChar">
    <w:name w:val="Bullet Char"/>
    <w:basedOn w:val="ListParagraphChar"/>
    <w:link w:val="Bullet"/>
    <w:rsid w:val="00A241F8"/>
  </w:style>
  <w:style w:type="paragraph" w:styleId="DocumentMap">
    <w:name w:val="Document Map"/>
    <w:basedOn w:val="Normal"/>
    <w:link w:val="DocumentMapChar"/>
    <w:uiPriority w:val="99"/>
    <w:semiHidden/>
    <w:unhideWhenUsed/>
    <w:rsid w:val="00772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261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0346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632E6"/>
    <w:pPr>
      <w:spacing w:line="240" w:lineRule="auto"/>
      <w:jc w:val="center"/>
    </w:pPr>
    <w:rPr>
      <w:b/>
      <w:bCs/>
      <w:color w:val="808080" w:themeColor="accent4"/>
      <w:sz w:val="18"/>
      <w:szCs w:val="18"/>
    </w:rPr>
  </w:style>
  <w:style w:type="character" w:customStyle="1" w:styleId="debug-message-payload">
    <w:name w:val="debug-message-payload"/>
    <w:basedOn w:val="DefaultParagraphFont"/>
    <w:rsid w:val="00F503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10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ranco%20Arboleda\Option\Documents\New%20Templates\Option2012_Templates\Option_2012_Word_Template_Eco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1.jpeg"/></Relationships>
</file>

<file path=word/theme/theme1.xml><?xml version="1.0" encoding="utf-8"?>
<a:theme xmlns:a="http://schemas.openxmlformats.org/drawingml/2006/main" name="Verv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2015-07-31T00:00:00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06B6B2-8600-42D5-8040-50CB925EA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Option_2012_Word_Template_Eco.dotx</Template>
  <TotalTime>229</TotalTime>
  <Pages>16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Industrial Serial Card and LuvitRED</vt:lpstr>
    </vt:vector>
  </TitlesOfParts>
  <Company>Option NV</Company>
  <LinksUpToDate>false</LinksUpToDate>
  <CharactersWithSpaces>7810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Infinite serial cable using the industrial serial card</dc:title>
  <dc:subject>Getting started</dc:subject>
  <dc:creator>Franco Arboleda</dc:creator>
  <cp:lastModifiedBy>Franco</cp:lastModifiedBy>
  <cp:revision>25</cp:revision>
  <cp:lastPrinted>2012-04-13T11:30:00Z</cp:lastPrinted>
  <dcterms:created xsi:type="dcterms:W3CDTF">2015-07-18T09:49:00Z</dcterms:created>
  <dcterms:modified xsi:type="dcterms:W3CDTF">2015-07-31T14:17:00Z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rm_ver">
    <vt:lpwstr>1.46.0</vt:lpwstr>
  </property>
  <property fmtid="{D5CDD505-2E9C-101B-9397-08002B2CF9AE}" pid="3" name="LuvitRED_ver">
    <vt:lpwstr>1.0.38</vt:lpwstr>
  </property>
  <property fmtid="{D5CDD505-2E9C-101B-9397-08002B2CF9AE}" pid="4" name="Doc_ver">
    <vt:lpwstr>v002draft</vt:lpwstr>
  </property>
</Properties>
</file>